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1D91F" w14:textId="77777777" w:rsidR="00D077E9" w:rsidRPr="00AE16E4" w:rsidRDefault="00D077E9" w:rsidP="00D70D02">
      <w:pPr>
        <w:rPr>
          <w:rFonts w:asciiTheme="majorHAnsi" w:hAnsiTheme="majorHAnsi" w:cstheme="majorHAnsi"/>
          <w:color w:val="061F57" w:themeColor="text2" w:themeShade="BF"/>
        </w:rPr>
      </w:pPr>
      <w:r w:rsidRPr="00AE16E4">
        <w:rPr>
          <w:rFonts w:asciiTheme="majorHAnsi" w:hAnsiTheme="majorHAnsi" w:cstheme="majorHAnsi"/>
          <w:noProof/>
          <w:color w:val="061F57" w:themeColor="text2" w:themeShade="BF"/>
        </w:rPr>
        <w:drawing>
          <wp:anchor distT="0" distB="0" distL="114300" distR="114300" simplePos="0" relativeHeight="251658240" behindDoc="1" locked="0" layoutInCell="1" allowOverlap="1" wp14:anchorId="74023020" wp14:editId="7DA668AC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331A46" w:rsidRPr="00AE16E4" w14:paraId="05680F80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5F340C5" w14:textId="77777777" w:rsidR="00D077E9" w:rsidRPr="00AE16E4" w:rsidRDefault="00D077E9" w:rsidP="00D077E9">
            <w:pPr>
              <w:rPr>
                <w:rFonts w:asciiTheme="majorHAnsi" w:hAnsiTheme="majorHAnsi" w:cstheme="majorHAnsi"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inline distT="0" distB="0" distL="0" distR="0" wp14:anchorId="1518A65B" wp14:editId="698B74E7">
                      <wp:extent cx="3528695" cy="415636"/>
                      <wp:effectExtent l="0" t="0" r="0" b="381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4156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31DE44" w14:textId="1DE8897D" w:rsidR="00D077E9" w:rsidRPr="00882C5B" w:rsidRDefault="00C52DAE" w:rsidP="00D077E9">
                                  <w:pPr>
                                    <w:pStyle w:val="Title"/>
                                    <w:spacing w:after="0"/>
                                    <w:rPr>
                                      <w:color w:val="061F57" w:themeColor="text2" w:themeShade="BF"/>
                                      <w:sz w:val="52"/>
                                      <w:szCs w:val="44"/>
                                      <w:lang w:val="en-ZA"/>
                                    </w:rPr>
                                  </w:pPr>
                                  <w:r>
                                    <w:rPr>
                                      <w:color w:val="061F57" w:themeColor="text2" w:themeShade="BF"/>
                                      <w:sz w:val="52"/>
                                      <w:szCs w:val="44"/>
                                      <w:lang w:val="en-ZA"/>
                                    </w:rPr>
                                    <w:t>User Manual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518A65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3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" filled="f" stroked="f" strokeweight=".5pt">
                      <v:textbox>
                        <w:txbxContent>
                          <w:p w14:paraId="6331DE44" w14:textId="1DE8897D" w:rsidR="00D077E9" w:rsidRPr="00882C5B" w:rsidRDefault="00C52DAE" w:rsidP="00D077E9">
                            <w:pPr>
                              <w:pStyle w:val="Title"/>
                              <w:spacing w:after="0"/>
                              <w:rPr>
                                <w:color w:val="061F57" w:themeColor="text2" w:themeShade="BF"/>
                                <w:sz w:val="52"/>
                                <w:szCs w:val="44"/>
                                <w:lang w:val="en-ZA"/>
                              </w:rPr>
                            </w:pPr>
                            <w:r>
                              <w:rPr>
                                <w:color w:val="061F57" w:themeColor="text2" w:themeShade="BF"/>
                                <w:sz w:val="52"/>
                                <w:szCs w:val="44"/>
                                <w:lang w:val="en-ZA"/>
                              </w:rPr>
                              <w:t>User Manual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0089C7C" w14:textId="77E15E44" w:rsidR="00882C5B" w:rsidRPr="00AE16E4" w:rsidRDefault="00D077E9" w:rsidP="00D077E9">
            <w:pPr>
              <w:rPr>
                <w:rFonts w:asciiTheme="majorHAnsi" w:hAnsiTheme="majorHAnsi" w:cstheme="majorHAnsi"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inline distT="0" distB="0" distL="0" distR="0" wp14:anchorId="7AC07D88" wp14:editId="459CC211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C0CB981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331A46" w:rsidRPr="00AE16E4" w14:paraId="74F960B8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4275BCC" w14:textId="77777777" w:rsidR="00D077E9" w:rsidRPr="00AE16E4" w:rsidRDefault="00D077E9" w:rsidP="00D077E9">
            <w:pPr>
              <w:rPr>
                <w:rFonts w:asciiTheme="majorHAnsi" w:hAnsiTheme="majorHAnsi" w:cstheme="majorHAnsi"/>
                <w:noProof/>
                <w:color w:val="061F57" w:themeColor="text2" w:themeShade="BF"/>
              </w:rPr>
            </w:pPr>
          </w:p>
        </w:tc>
      </w:tr>
      <w:tr w:rsidR="00331A46" w:rsidRPr="00AE16E4" w14:paraId="5B26F202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Theme="majorHAnsi" w:hAnsiTheme="majorHAnsi" w:cstheme="majorHAnsi"/>
                <w:color w:val="061F57" w:themeColor="text2" w:themeShade="BF"/>
              </w:rPr>
              <w:id w:val="1080870105"/>
              <w:placeholder>
                <w:docPart w:val="05BB40F9852B4077A7E2F9359A8BA813"/>
              </w:placeholder>
              <w15:appearance w15:val="hidden"/>
            </w:sdtPr>
            <w:sdtContent>
              <w:p w14:paraId="1E007B37" w14:textId="6B01D4FE" w:rsidR="00D077E9" w:rsidRPr="00AE16E4" w:rsidRDefault="00D077E9" w:rsidP="00D077E9">
                <w:pPr>
                  <w:rPr>
                    <w:rFonts w:asciiTheme="majorHAnsi" w:hAnsiTheme="majorHAnsi" w:cstheme="majorHAnsi"/>
                    <w:color w:val="061F57" w:themeColor="text2" w:themeShade="BF"/>
                  </w:rPr>
                </w:pPr>
                <w:r w:rsidRPr="00AE16E4">
                  <w:rPr>
                    <w:rStyle w:val="SubtitleChar"/>
                    <w:rFonts w:asciiTheme="majorHAnsi" w:hAnsiTheme="majorHAnsi" w:cstheme="majorHAnsi"/>
                    <w:b w:val="0"/>
                    <w:color w:val="061F57" w:themeColor="text2" w:themeShade="BF"/>
                  </w:rPr>
                  <w:fldChar w:fldCharType="begin"/>
                </w:r>
                <w:r w:rsidRPr="00AE16E4">
                  <w:rPr>
                    <w:rStyle w:val="SubtitleChar"/>
                    <w:rFonts w:asciiTheme="majorHAnsi" w:hAnsiTheme="majorHAnsi" w:cstheme="majorHAnsi"/>
                    <w:b w:val="0"/>
                    <w:color w:val="061F57" w:themeColor="text2" w:themeShade="BF"/>
                  </w:rPr>
                  <w:instrText xml:space="preserve"> DATE  \@ "MMMM d"  \* MERGEFORMAT </w:instrText>
                </w:r>
                <w:r w:rsidRPr="00AE16E4">
                  <w:rPr>
                    <w:rStyle w:val="SubtitleChar"/>
                    <w:rFonts w:asciiTheme="majorHAnsi" w:hAnsiTheme="majorHAnsi" w:cstheme="majorHAnsi"/>
                    <w:b w:val="0"/>
                    <w:color w:val="061F57" w:themeColor="text2" w:themeShade="BF"/>
                  </w:rPr>
                  <w:fldChar w:fldCharType="separate"/>
                </w:r>
                <w:r w:rsidR="00602C2A">
                  <w:rPr>
                    <w:rStyle w:val="SubtitleChar"/>
                    <w:rFonts w:asciiTheme="majorHAnsi" w:hAnsiTheme="majorHAnsi" w:cstheme="majorHAnsi"/>
                    <w:b w:val="0"/>
                    <w:noProof/>
                    <w:color w:val="061F57" w:themeColor="text2" w:themeShade="BF"/>
                  </w:rPr>
                  <w:t>September 6</w:t>
                </w:r>
                <w:r w:rsidRPr="00AE16E4">
                  <w:rPr>
                    <w:rStyle w:val="SubtitleChar"/>
                    <w:rFonts w:asciiTheme="majorHAnsi" w:hAnsiTheme="majorHAnsi" w:cstheme="majorHAnsi"/>
                    <w:b w:val="0"/>
                    <w:color w:val="061F57" w:themeColor="text2" w:themeShade="BF"/>
                  </w:rPr>
                  <w:fldChar w:fldCharType="end"/>
                </w:r>
              </w:p>
            </w:sdtContent>
          </w:sdt>
          <w:p w14:paraId="1383B6F0" w14:textId="77777777" w:rsidR="00D077E9" w:rsidRPr="00AE16E4" w:rsidRDefault="00D077E9" w:rsidP="00D077E9">
            <w:pPr>
              <w:rPr>
                <w:rFonts w:asciiTheme="majorHAnsi" w:hAnsiTheme="majorHAnsi" w:cstheme="majorHAnsi"/>
                <w:noProof/>
                <w:color w:val="061F57" w:themeColor="text2" w:themeShade="BF"/>
                <w:sz w:val="10"/>
                <w:szCs w:val="10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29CDE32A" wp14:editId="5A9085B1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237A6F6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3F0DD361" w14:textId="77777777" w:rsidR="00D077E9" w:rsidRPr="00AE16E4" w:rsidRDefault="00D077E9" w:rsidP="00D077E9">
            <w:pPr>
              <w:rPr>
                <w:rFonts w:asciiTheme="majorHAnsi" w:hAnsiTheme="majorHAnsi" w:cstheme="majorHAnsi"/>
                <w:noProof/>
                <w:color w:val="061F57" w:themeColor="text2" w:themeShade="BF"/>
                <w:sz w:val="10"/>
                <w:szCs w:val="10"/>
              </w:rPr>
            </w:pPr>
          </w:p>
          <w:p w14:paraId="107300F0" w14:textId="77777777" w:rsidR="00D077E9" w:rsidRPr="00AE16E4" w:rsidRDefault="00D077E9" w:rsidP="00D077E9">
            <w:pPr>
              <w:rPr>
                <w:rFonts w:asciiTheme="majorHAnsi" w:hAnsiTheme="majorHAnsi" w:cstheme="majorHAnsi"/>
                <w:noProof/>
                <w:color w:val="061F57" w:themeColor="text2" w:themeShade="BF"/>
                <w:sz w:val="10"/>
                <w:szCs w:val="10"/>
              </w:rPr>
            </w:pPr>
          </w:p>
          <w:p w14:paraId="26F7C2B8" w14:textId="2FFCDBA5" w:rsidR="00D077E9" w:rsidRPr="00AE16E4" w:rsidRDefault="00000000" w:rsidP="00D077E9">
            <w:pPr>
              <w:rPr>
                <w:rFonts w:asciiTheme="majorHAnsi" w:hAnsiTheme="majorHAnsi" w:cstheme="majorHAnsi"/>
                <w:color w:val="061F57" w:themeColor="text2" w:themeShade="BF"/>
              </w:rPr>
            </w:pPr>
            <w:sdt>
              <w:sdtPr>
                <w:rPr>
                  <w:rFonts w:asciiTheme="majorHAnsi" w:hAnsiTheme="majorHAnsi" w:cstheme="majorHAnsi"/>
                  <w:color w:val="061F57" w:themeColor="text2" w:themeShade="BF"/>
                </w:rPr>
                <w:id w:val="-1740469667"/>
                <w:placeholder>
                  <w:docPart w:val="0260CC65B5204B82BC24C887E723EF3E"/>
                </w:placeholder>
                <w15:appearance w15:val="hidden"/>
              </w:sdtPr>
              <w:sdtContent>
                <w:r w:rsidR="00882C5B" w:rsidRPr="00AE16E4">
                  <w:rPr>
                    <w:rFonts w:asciiTheme="majorHAnsi" w:hAnsiTheme="majorHAnsi" w:cstheme="majorHAnsi"/>
                    <w:color w:val="061F57" w:themeColor="text2" w:themeShade="BF"/>
                  </w:rPr>
                  <w:t>EPI-USE</w:t>
                </w:r>
              </w:sdtContent>
            </w:sdt>
          </w:p>
          <w:p w14:paraId="09F5C3EB" w14:textId="08DB2B8C" w:rsidR="00D077E9" w:rsidRPr="00AE16E4" w:rsidRDefault="00D077E9" w:rsidP="00D077E9">
            <w:pPr>
              <w:rPr>
                <w:rFonts w:asciiTheme="majorHAnsi" w:hAnsiTheme="majorHAnsi" w:cstheme="majorHAnsi"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color w:val="061F57" w:themeColor="text2" w:themeShade="BF"/>
              </w:rPr>
              <w:t xml:space="preserve">Authored by: </w:t>
            </w:r>
            <w:sdt>
              <w:sdtPr>
                <w:rPr>
                  <w:rFonts w:asciiTheme="majorHAnsi" w:hAnsiTheme="majorHAnsi" w:cstheme="majorHAnsi"/>
                  <w:color w:val="061F57" w:themeColor="text2" w:themeShade="BF"/>
                </w:rPr>
                <w:alias w:val="Your Name"/>
                <w:tag w:val="Your Name"/>
                <w:id w:val="-180584491"/>
                <w:placeholder>
                  <w:docPart w:val="088ED97576884A16B336D39856EF2996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882C5B" w:rsidRPr="00AE16E4">
                  <w:rPr>
                    <w:rFonts w:asciiTheme="majorHAnsi" w:hAnsiTheme="majorHAnsi" w:cstheme="majorHAnsi"/>
                    <w:color w:val="061F57" w:themeColor="text2" w:themeShade="BF"/>
                  </w:rPr>
                  <w:t>Vian Reynecke</w:t>
                </w:r>
              </w:sdtContent>
            </w:sdt>
          </w:p>
          <w:p w14:paraId="3469D541" w14:textId="77777777" w:rsidR="00D077E9" w:rsidRPr="00AE16E4" w:rsidRDefault="00D077E9" w:rsidP="00D077E9">
            <w:pPr>
              <w:rPr>
                <w:rFonts w:asciiTheme="majorHAnsi" w:hAnsiTheme="majorHAnsi" w:cstheme="majorHAnsi"/>
                <w:noProof/>
                <w:color w:val="061F57" w:themeColor="text2" w:themeShade="BF"/>
                <w:sz w:val="10"/>
                <w:szCs w:val="10"/>
              </w:rPr>
            </w:pPr>
          </w:p>
        </w:tc>
      </w:tr>
    </w:tbl>
    <w:p w14:paraId="43BFB15B" w14:textId="32564CB1" w:rsidR="00D077E9" w:rsidRPr="00AE16E4" w:rsidRDefault="00882C5B" w:rsidP="00882C5B">
      <w:pPr>
        <w:spacing w:after="200"/>
        <w:rPr>
          <w:rFonts w:asciiTheme="majorHAnsi" w:hAnsiTheme="majorHAnsi" w:cstheme="majorHAnsi"/>
          <w:color w:val="061F57" w:themeColor="text2" w:themeShade="BF"/>
        </w:rPr>
      </w:pPr>
      <w:r w:rsidRPr="00AE16E4">
        <w:rPr>
          <w:rFonts w:asciiTheme="majorHAnsi" w:hAnsiTheme="majorHAnsi" w:cstheme="majorHAnsi"/>
          <w:i/>
          <w:noProof/>
          <w:color w:val="061F57" w:themeColor="text2" w:themeShade="BF"/>
          <w:sz w:val="36"/>
        </w:rPr>
        <w:drawing>
          <wp:anchor distT="0" distB="0" distL="114300" distR="114300" simplePos="0" relativeHeight="251663360" behindDoc="1" locked="0" layoutInCell="1" allowOverlap="1" wp14:anchorId="67441F81" wp14:editId="19581F61">
            <wp:simplePos x="0" y="0"/>
            <wp:positionH relativeFrom="column">
              <wp:posOffset>4763339</wp:posOffset>
            </wp:positionH>
            <wp:positionV relativeFrom="paragraph">
              <wp:posOffset>7448682</wp:posOffset>
            </wp:positionV>
            <wp:extent cx="1964246" cy="505267"/>
            <wp:effectExtent l="0" t="0" r="0" b="9525"/>
            <wp:wrapTight wrapText="bothSides">
              <wp:wrapPolygon edited="0">
                <wp:start x="1886" y="0"/>
                <wp:lineTo x="0" y="3260"/>
                <wp:lineTo x="0" y="17932"/>
                <wp:lineTo x="1886" y="21192"/>
                <wp:lineTo x="20532" y="21192"/>
                <wp:lineTo x="20741" y="21192"/>
                <wp:lineTo x="19694" y="15487"/>
                <wp:lineTo x="21370" y="12226"/>
                <wp:lineTo x="21370" y="0"/>
                <wp:lineTo x="5028" y="0"/>
                <wp:lineTo x="1886" y="0"/>
              </wp:wrapPolygon>
            </wp:wrapTight>
            <wp:docPr id="1745516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246" cy="50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7E9" w:rsidRPr="00AE16E4">
        <w:rPr>
          <w:rFonts w:asciiTheme="majorHAnsi" w:hAnsiTheme="majorHAnsi" w:cstheme="majorHAnsi"/>
          <w:noProof/>
          <w:color w:val="061F57" w:themeColor="text2" w:themeShade="BF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F6D239D" wp14:editId="7FE704D1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76200" t="57150" r="68580" b="9271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ADFD7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" fillcolor="#0f0d29 [3200]" strokecolor="white [3201]" strokeweight="3pt">
                <v:shadow on="t" color="black" opacity="28270f" origin=",.5" offset="0"/>
                <w10:wrap anchory="page"/>
              </v:rect>
            </w:pict>
          </mc:Fallback>
        </mc:AlternateContent>
      </w:r>
      <w:r w:rsidR="00D077E9" w:rsidRPr="00AE16E4">
        <w:rPr>
          <w:rFonts w:asciiTheme="majorHAnsi" w:hAnsiTheme="majorHAnsi" w:cstheme="majorHAnsi"/>
          <w:noProof/>
          <w:color w:val="061F57" w:themeColor="text2" w:themeShade="BF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6F982E8" wp14:editId="4D1FC8E9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415C0F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" fillcolor="white [3212]" stroked="f" strokeweight="2pt">
                <w10:wrap anchory="page"/>
              </v:rect>
            </w:pict>
          </mc:Fallback>
        </mc:AlternateContent>
      </w:r>
      <w:r w:rsidR="00D077E9" w:rsidRPr="00AE16E4">
        <w:rPr>
          <w:rFonts w:asciiTheme="majorHAnsi" w:hAnsiTheme="majorHAnsi" w:cstheme="majorHAnsi"/>
          <w:color w:val="061F57" w:themeColor="text2" w:themeShade="BF"/>
        </w:rPr>
        <w:br w:type="page"/>
      </w:r>
    </w:p>
    <w:tbl>
      <w:tblPr>
        <w:tblW w:w="0" w:type="auto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898"/>
      </w:tblGrid>
      <w:tr w:rsidR="00331A46" w:rsidRPr="00AE16E4" w14:paraId="58EF399C" w14:textId="77777777" w:rsidTr="001F3341">
        <w:trPr>
          <w:trHeight w:val="958"/>
        </w:trPr>
        <w:tc>
          <w:tcPr>
            <w:tcW w:w="9169" w:type="dxa"/>
          </w:tcPr>
          <w:sdt>
            <w:sdtPr>
              <w:rPr>
                <w:rFonts w:asciiTheme="majorHAnsi" w:hAnsiTheme="majorHAnsi" w:cstheme="majorHAnsi"/>
                <w:color w:val="061F57" w:themeColor="text2" w:themeShade="BF"/>
                <w:sz w:val="56"/>
                <w:szCs w:val="44"/>
                <w:u w:val="single"/>
              </w:rPr>
              <w:id w:val="1660650702"/>
              <w:placeholder>
                <w:docPart w:val="133F3E274FE74211AEF232636D27C89C"/>
              </w:placeholder>
              <w15:dataBinding w:prefixMappings="xmlns:ns0='http://schemas.microsoft.com/temp/samples' " w:xpath="/ns0:employees[1]/ns0:employee[1]/ns0:CompanyName[1]" w:storeItemID="{00000000-0000-0000-0000-000000000000}"/>
              <w15:appearance w15:val="hidden"/>
            </w:sdtPr>
            <w:sdtEndPr>
              <w:rPr>
                <w:sz w:val="40"/>
                <w:szCs w:val="28"/>
              </w:rPr>
            </w:sdtEndPr>
            <w:sdtContent>
              <w:p w14:paraId="2CBAA2B8" w14:textId="48E0E1C8" w:rsidR="00C52DAE" w:rsidRPr="00AE16E4" w:rsidRDefault="00882C5B" w:rsidP="00E628B1">
                <w:pPr>
                  <w:pStyle w:val="Heading2"/>
                  <w:keepNext w:val="0"/>
                  <w:rPr>
                    <w:rFonts w:asciiTheme="majorHAnsi" w:hAnsiTheme="majorHAnsi" w:cstheme="majorHAnsi"/>
                    <w:color w:val="061F57" w:themeColor="text2" w:themeShade="BF"/>
                    <w:sz w:val="52"/>
                    <w:szCs w:val="40"/>
                  </w:rPr>
                </w:pPr>
                <w:r w:rsidRPr="00AE16E4">
                  <w:rPr>
                    <w:rFonts w:asciiTheme="majorHAnsi" w:hAnsiTheme="majorHAnsi" w:cstheme="majorHAnsi"/>
                    <w:color w:val="061F57" w:themeColor="text2" w:themeShade="BF"/>
                    <w:sz w:val="52"/>
                    <w:szCs w:val="40"/>
                  </w:rPr>
                  <w:t>Employee Hierarchy Management System</w:t>
                </w:r>
              </w:p>
              <w:p w14:paraId="19C03F96" w14:textId="32320564" w:rsidR="00DE101C" w:rsidRPr="00AE16E4" w:rsidRDefault="00C52DAE" w:rsidP="003037D4">
                <w:pPr>
                  <w:pStyle w:val="Heading2"/>
                  <w:keepNext w:val="0"/>
                  <w:rPr>
                    <w:rFonts w:asciiTheme="majorHAnsi" w:hAnsiTheme="majorHAnsi" w:cstheme="majorHAnsi"/>
                    <w:color w:val="061F57" w:themeColor="text2" w:themeShade="BF"/>
                    <w:sz w:val="56"/>
                    <w:szCs w:val="44"/>
                    <w:u w:val="single"/>
                  </w:rPr>
                </w:pPr>
                <w:hyperlink r:id="rId10" w:history="1">
                  <w:r w:rsidRPr="00AE16E4">
                    <w:rPr>
                      <w:rStyle w:val="Hyperlink"/>
                      <w:rFonts w:asciiTheme="majorHAnsi" w:hAnsiTheme="majorHAnsi" w:cstheme="majorHAnsi"/>
                      <w:sz w:val="24"/>
                      <w:szCs w:val="18"/>
                    </w:rPr>
                    <w:t>https://vian-epiuse.vercel.app/</w:t>
                  </w:r>
                </w:hyperlink>
                <w:r w:rsidR="00882C5B" w:rsidRPr="00AE16E4">
                  <w:rPr>
                    <w:rFonts w:asciiTheme="majorHAnsi" w:hAnsiTheme="majorHAnsi" w:cstheme="majorHAnsi"/>
                    <w:color w:val="061F57" w:themeColor="text2" w:themeShade="BF"/>
                    <w:sz w:val="28"/>
                    <w:szCs w:val="20"/>
                    <w:u w:val="single"/>
                  </w:rPr>
                  <w:t xml:space="preserve"> </w:t>
                </w:r>
              </w:p>
            </w:sdtContent>
          </w:sdt>
          <w:p w14:paraId="4817BC44" w14:textId="77777777" w:rsidR="00882C5B" w:rsidRPr="00AE16E4" w:rsidRDefault="00882C5B" w:rsidP="00E628B1">
            <w:pPr>
              <w:pStyle w:val="Content"/>
              <w:rPr>
                <w:rFonts w:asciiTheme="majorHAnsi" w:hAnsiTheme="majorHAnsi" w:cstheme="majorHAnsi"/>
                <w:b/>
                <w:bCs/>
                <w:color w:val="061F57" w:themeColor="text2" w:themeShade="BF"/>
                <w:szCs w:val="28"/>
              </w:rPr>
            </w:pPr>
            <w:r w:rsidRPr="00AE16E4">
              <w:rPr>
                <w:rFonts w:asciiTheme="majorHAnsi" w:hAnsiTheme="majorHAnsi" w:cstheme="majorHAnsi"/>
                <w:b/>
                <w:bCs/>
                <w:color w:val="061F57" w:themeColor="text2" w:themeShade="BF"/>
                <w:szCs w:val="28"/>
              </w:rPr>
              <w:t>1. Landing Page</w:t>
            </w:r>
          </w:p>
          <w:p w14:paraId="1C390936" w14:textId="0C7CFC09" w:rsidR="00C52DAE" w:rsidRPr="00AE16E4" w:rsidRDefault="00C52DAE" w:rsidP="00E628B1">
            <w:pPr>
              <w:pStyle w:val="Content"/>
              <w:rPr>
                <w:rFonts w:asciiTheme="majorHAnsi" w:hAnsiTheme="majorHAnsi" w:cstheme="majorHAnsi"/>
                <w:b/>
                <w:bCs/>
                <w:color w:val="061F57" w:themeColor="text2" w:themeShade="BF"/>
                <w:szCs w:val="28"/>
              </w:rPr>
            </w:pPr>
            <w:r w:rsidRPr="00AE16E4">
              <w:rPr>
                <w:rFonts w:asciiTheme="majorHAnsi" w:hAnsiTheme="majorHAnsi" w:cstheme="majorHAnsi"/>
                <w:b/>
                <w:bCs/>
                <w:noProof/>
                <w:color w:val="061F57" w:themeColor="text2" w:themeShade="BF"/>
                <w:szCs w:val="28"/>
              </w:rPr>
              <w:drawing>
                <wp:inline distT="0" distB="0" distL="0" distR="0" wp14:anchorId="49BFF10D" wp14:editId="198E8B26">
                  <wp:extent cx="6305550" cy="5059045"/>
                  <wp:effectExtent l="0" t="0" r="0" b="8255"/>
                  <wp:docPr id="85622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5550" cy="5059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DF998" w14:textId="18B04AA1" w:rsidR="00882C5B" w:rsidRPr="00AE16E4" w:rsidRDefault="00882C5B" w:rsidP="00E628B1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374"/>
              <w:gridCol w:w="3524"/>
            </w:tblGrid>
            <w:tr w:rsidR="00C4753E" w:rsidRPr="00AE16E4" w14:paraId="7CED8F85" w14:textId="77777777" w:rsidTr="00C4753E">
              <w:tc>
                <w:tcPr>
                  <w:tcW w:w="3931" w:type="dxa"/>
                </w:tcPr>
                <w:p w14:paraId="7D1F1F66" w14:textId="3DDD6AD2" w:rsidR="003037D4" w:rsidRPr="00AE16E4" w:rsidRDefault="003037D4" w:rsidP="00E628B1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7257D5C6" wp14:editId="5E085231">
                        <wp:extent cx="3910814" cy="973777"/>
                        <wp:effectExtent l="0" t="0" r="0" b="0"/>
                        <wp:docPr id="38446316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4463163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84044" cy="9920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57" w:type="dxa"/>
                  <w:vAlign w:val="center"/>
                </w:tcPr>
                <w:p w14:paraId="2E047AF3" w14:textId="04BBAFB7" w:rsidR="003037D4" w:rsidRPr="00AE16E4" w:rsidRDefault="00C4753E" w:rsidP="003037D4">
                  <w:pPr>
                    <w:pStyle w:val="Content"/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C4753E">
                    <w:rPr>
                      <w:rFonts w:asciiTheme="majorHAnsi" w:hAnsiTheme="majorHAnsi" w:cstheme="majorHAnsi"/>
                      <w:color w:val="061F57" w:themeColor="text2" w:themeShade="BF"/>
                    </w:rPr>
                    <w:sym w:font="Wingdings" w:char="F0DF"/>
                  </w: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 </w:t>
                  </w:r>
                  <w:r w:rsidR="003037D4"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Click here to start</w:t>
                  </w:r>
                </w:p>
              </w:tc>
            </w:tr>
          </w:tbl>
          <w:p w14:paraId="479E7B53" w14:textId="77777777" w:rsidR="003037D4" w:rsidRPr="00AE16E4" w:rsidRDefault="003037D4" w:rsidP="00E628B1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  <w:p w14:paraId="20A69BD0" w14:textId="77777777" w:rsidR="00E659C0" w:rsidRPr="00AE16E4" w:rsidRDefault="00E659C0" w:rsidP="00E628B1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  <w:p w14:paraId="7562ED63" w14:textId="77777777" w:rsidR="003037D4" w:rsidRPr="00AE16E4" w:rsidRDefault="003037D4" w:rsidP="00E628B1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  <w:p w14:paraId="03E3FC0A" w14:textId="77777777" w:rsidR="003037D4" w:rsidRPr="00AE16E4" w:rsidRDefault="00882C5B" w:rsidP="00E628B1">
            <w:pPr>
              <w:pStyle w:val="Content"/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lastRenderedPageBreak/>
              <w:t xml:space="preserve">2. </w:t>
            </w:r>
            <w:r w:rsidR="00331A46" w:rsidRPr="00AE16E4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>Home Page</w:t>
            </w:r>
          </w:p>
          <w:p w14:paraId="781A85BD" w14:textId="77777777" w:rsidR="00354BC4" w:rsidRPr="00AE16E4" w:rsidRDefault="003037D4" w:rsidP="00E628B1">
            <w:pPr>
              <w:pStyle w:val="Content"/>
              <w:rPr>
                <w:rFonts w:asciiTheme="majorHAnsi" w:hAnsiTheme="majorHAnsi" w:cstheme="majorHAnsi"/>
                <w:noProof/>
              </w:rPr>
            </w:pPr>
            <w:r w:rsidRPr="00AE16E4"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  <w:t>2.1 Create Tab (Allows users to create new employees with input validation.</w:t>
            </w:r>
            <w:r w:rsidRPr="00AE16E4">
              <w:rPr>
                <w:rFonts w:asciiTheme="majorHAnsi" w:hAnsiTheme="majorHAnsi" w:cstheme="majorHAnsi"/>
                <w:color w:val="061F57" w:themeColor="text2" w:themeShade="BF"/>
              </w:rPr>
              <w:t>)</w:t>
            </w:r>
            <w:r w:rsidRPr="00AE16E4">
              <w:rPr>
                <w:rFonts w:asciiTheme="majorHAnsi" w:hAnsiTheme="majorHAnsi" w:cstheme="majorHAnsi"/>
                <w:noProof/>
              </w:rPr>
              <w:t xml:space="preserve"> </w:t>
            </w:r>
          </w:p>
          <w:p w14:paraId="701C1747" w14:textId="50E3D796" w:rsidR="00331A46" w:rsidRPr="00AE16E4" w:rsidRDefault="009F5467" w:rsidP="00E628B1">
            <w:pPr>
              <w:pStyle w:val="Content"/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974E0A1" wp14:editId="5558CF39">
                      <wp:simplePos x="0" y="0"/>
                      <wp:positionH relativeFrom="column">
                        <wp:posOffset>4489450</wp:posOffset>
                      </wp:positionH>
                      <wp:positionV relativeFrom="paragraph">
                        <wp:posOffset>239395</wp:posOffset>
                      </wp:positionV>
                      <wp:extent cx="689212" cy="343561"/>
                      <wp:effectExtent l="0" t="0" r="15875" b="18415"/>
                      <wp:wrapNone/>
                      <wp:docPr id="161691716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9212" cy="343561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B5B9559" id="Oval 2" o:spid="_x0000_s1026" style="position:absolute;margin-left:353.5pt;margin-top:18.85pt;width:54.25pt;height:27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" filled="f" strokecolor="#34aba2 [3209]" strokeweight="2pt"/>
                  </w:pict>
                </mc:Fallback>
              </mc:AlternateContent>
            </w:r>
            <w:r w:rsidR="00354BC4" w:rsidRPr="00AE16E4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>**Please fill in all the fields below to create a new employee profile</w:t>
            </w:r>
            <w:r w:rsidR="003037D4" w:rsidRPr="00AE16E4">
              <w:rPr>
                <w:rFonts w:asciiTheme="majorHAnsi" w:hAnsiTheme="majorHAnsi" w:cstheme="majorHAnsi"/>
                <w:color w:val="061F57" w:themeColor="text2" w:themeShade="BF"/>
              </w:rPr>
              <w:drawing>
                <wp:inline distT="0" distB="0" distL="0" distR="0" wp14:anchorId="62AD7990" wp14:editId="341D865E">
                  <wp:extent cx="6310630" cy="5053965"/>
                  <wp:effectExtent l="0" t="0" r="0" b="0"/>
                  <wp:docPr id="719226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22605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0630" cy="505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063CF" w14:textId="0E7F0E4B" w:rsidR="00882C5B" w:rsidRPr="00AE16E4" w:rsidRDefault="00882C5B" w:rsidP="003037D4">
            <w:pPr>
              <w:pStyle w:val="Content"/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186"/>
              <w:gridCol w:w="3702"/>
            </w:tblGrid>
            <w:tr w:rsidR="00AE16E4" w:rsidRPr="00AE16E4" w14:paraId="5FD6C566" w14:textId="77777777" w:rsidTr="00AE16E4">
              <w:tc>
                <w:tcPr>
                  <w:tcW w:w="6186" w:type="dxa"/>
                </w:tcPr>
                <w:p w14:paraId="7CC4EEA0" w14:textId="400E8884" w:rsidR="003037D4" w:rsidRPr="00AE16E4" w:rsidRDefault="00354BC4" w:rsidP="003037D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089807FF" wp14:editId="54317DAB">
                        <wp:extent cx="3785795" cy="823976"/>
                        <wp:effectExtent l="0" t="0" r="5715" b="0"/>
                        <wp:docPr id="9272759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27275925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9204" cy="83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02" w:type="dxa"/>
                  <w:vAlign w:val="center"/>
                </w:tcPr>
                <w:p w14:paraId="2A0368C3" w14:textId="48323F42" w:rsidR="003037D4" w:rsidRPr="00AE16E4" w:rsidRDefault="00354BC4" w:rsidP="003037D4">
                  <w:pPr>
                    <w:pStyle w:val="Content"/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Note: Selecting "CEO" as a role excludes the option to choose a reporting manager since CEO is the highest role.</w:t>
                  </w:r>
                </w:p>
              </w:tc>
            </w:tr>
            <w:tr w:rsidR="00354BC4" w:rsidRPr="00AE16E4" w14:paraId="63209227" w14:textId="77777777" w:rsidTr="00AE16E4">
              <w:tc>
                <w:tcPr>
                  <w:tcW w:w="6186" w:type="dxa"/>
                </w:tcPr>
                <w:p w14:paraId="4D9C93C1" w14:textId="583FB1DF" w:rsidR="00354BC4" w:rsidRPr="00AE16E4" w:rsidRDefault="00354BC4" w:rsidP="00354BC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1E979FF1" wp14:editId="7E7B7CC8">
                        <wp:extent cx="3785795" cy="335990"/>
                        <wp:effectExtent l="0" t="0" r="5715" b="6985"/>
                        <wp:docPr id="46143375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61433757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49290" cy="35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02" w:type="dxa"/>
                  <w:vAlign w:val="center"/>
                </w:tcPr>
                <w:p w14:paraId="0ADD3400" w14:textId="5BD52AAD" w:rsidR="00354BC4" w:rsidRPr="00AE16E4" w:rsidRDefault="00354BC4" w:rsidP="00354BC4">
                  <w:pPr>
                    <w:pStyle w:val="Content"/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Click here to </w:t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create a new profile</w:t>
                  </w:r>
                </w:p>
              </w:tc>
            </w:tr>
          </w:tbl>
          <w:p w14:paraId="4BF7CECA" w14:textId="77777777" w:rsidR="003037D4" w:rsidRPr="00AE16E4" w:rsidRDefault="003037D4" w:rsidP="003037D4">
            <w:pPr>
              <w:pStyle w:val="Content"/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</w:pPr>
          </w:p>
          <w:p w14:paraId="102A328E" w14:textId="77777777" w:rsidR="00354BC4" w:rsidRPr="00AE16E4" w:rsidRDefault="00354BC4" w:rsidP="00354BC4">
            <w:pPr>
              <w:pStyle w:val="Content"/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</w:pPr>
          </w:p>
          <w:p w14:paraId="2644B90A" w14:textId="77777777" w:rsidR="00354BC4" w:rsidRPr="00AE16E4" w:rsidRDefault="00354BC4" w:rsidP="00354BC4">
            <w:pPr>
              <w:pStyle w:val="Content"/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</w:pPr>
          </w:p>
          <w:p w14:paraId="5E945AF5" w14:textId="77777777" w:rsidR="00354BC4" w:rsidRPr="00AE16E4" w:rsidRDefault="00354BC4" w:rsidP="00354BC4">
            <w:pPr>
              <w:pStyle w:val="Content"/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</w:pPr>
          </w:p>
          <w:p w14:paraId="5F2879DF" w14:textId="131DDB37" w:rsidR="006F504C" w:rsidRPr="00C4753E" w:rsidRDefault="00331A46" w:rsidP="00354BC4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  <w:r w:rsidRPr="00C4753E"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  <w:lastRenderedPageBreak/>
              <w:t>2.2</w:t>
            </w:r>
            <w:r w:rsidR="00882C5B" w:rsidRPr="00C4753E">
              <w:rPr>
                <w:rFonts w:asciiTheme="majorHAnsi" w:hAnsiTheme="majorHAnsi" w:cstheme="majorHAnsi"/>
                <w:i/>
                <w:iCs/>
                <w:color w:val="061F57" w:themeColor="text2" w:themeShade="BF"/>
              </w:rPr>
              <w:t>. Manage Tab</w:t>
            </w:r>
          </w:p>
          <w:p w14:paraId="605D7E92" w14:textId="7B6F931C" w:rsidR="006F504C" w:rsidRPr="00C4753E" w:rsidRDefault="00C4753E" w:rsidP="00354BC4">
            <w:pPr>
              <w:pStyle w:val="Content"/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51487FE" wp14:editId="1756EF76">
                      <wp:simplePos x="0" y="0"/>
                      <wp:positionH relativeFrom="column">
                        <wp:posOffset>442925</wp:posOffset>
                      </wp:positionH>
                      <wp:positionV relativeFrom="paragraph">
                        <wp:posOffset>227000</wp:posOffset>
                      </wp:positionV>
                      <wp:extent cx="570585" cy="343815"/>
                      <wp:effectExtent l="0" t="0" r="20320" b="18415"/>
                      <wp:wrapNone/>
                      <wp:docPr id="2143233353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585" cy="34381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7169C7" id="Oval 2" o:spid="_x0000_s1026" style="position:absolute;margin-left:34.9pt;margin-top:17.85pt;width:44.95pt;height:27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" filled="f" strokecolor="#34aba2 [3209]" strokeweight="2pt"/>
                  </w:pict>
                </mc:Fallback>
              </mc:AlternateContent>
            </w: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38C2EED" wp14:editId="5DB05ED6">
                      <wp:simplePos x="0" y="0"/>
                      <wp:positionH relativeFrom="column">
                        <wp:posOffset>-24764</wp:posOffset>
                      </wp:positionH>
                      <wp:positionV relativeFrom="paragraph">
                        <wp:posOffset>1148918</wp:posOffset>
                      </wp:positionV>
                      <wp:extent cx="987552" cy="307239"/>
                      <wp:effectExtent l="0" t="0" r="22225" b="17145"/>
                      <wp:wrapNone/>
                      <wp:docPr id="189343737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7552" cy="30723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888C7A" id="Oval 2" o:spid="_x0000_s1026" style="position:absolute;margin-left:-1.95pt;margin-top:90.45pt;width:77.75pt;height:24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" filled="f" strokecolor="#34aba2 [3209]" strokeweight="2pt"/>
                  </w:pict>
                </mc:Fallback>
              </mc:AlternateContent>
            </w:r>
            <w:r w:rsidR="00331A46" w:rsidRPr="00C4753E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>2.2.</w:t>
            </w:r>
            <w:r w:rsidR="004D33E0" w:rsidRPr="00C4753E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>1</w:t>
            </w:r>
            <w:r w:rsidR="00331A46" w:rsidRPr="00C4753E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 xml:space="preserve"> </w:t>
            </w:r>
            <w:r w:rsidR="00882C5B" w:rsidRPr="00C4753E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>Hierarchy View</w:t>
            </w:r>
            <w:r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 xml:space="preserve"> Tab</w:t>
            </w:r>
            <w:r w:rsidR="00354BC4" w:rsidRPr="00C4753E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drawing>
                <wp:inline distT="0" distB="0" distL="0" distR="0" wp14:anchorId="1BA17EF5" wp14:editId="6C725F2B">
                  <wp:extent cx="6505575" cy="4037017"/>
                  <wp:effectExtent l="0" t="0" r="0" b="1905"/>
                  <wp:docPr id="858093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0932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333" cy="4054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186"/>
              <w:gridCol w:w="3702"/>
            </w:tblGrid>
            <w:tr w:rsidR="00354BC4" w:rsidRPr="00AE16E4" w14:paraId="46595665" w14:textId="77777777" w:rsidTr="00AE16E4">
              <w:tc>
                <w:tcPr>
                  <w:tcW w:w="6186" w:type="dxa"/>
                </w:tcPr>
                <w:p w14:paraId="768BCCDB" w14:textId="627DA98A" w:rsidR="00354BC4" w:rsidRPr="00AE16E4" w:rsidRDefault="00354BC4" w:rsidP="00354BC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429C2225" wp14:editId="7AD6B756">
                        <wp:extent cx="3791479" cy="704948"/>
                        <wp:effectExtent l="0" t="0" r="0" b="0"/>
                        <wp:docPr id="75979044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59790446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1479" cy="7049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121C4817" wp14:editId="6206582B">
                        <wp:extent cx="1971950" cy="638264"/>
                        <wp:effectExtent l="0" t="0" r="9525" b="9525"/>
                        <wp:docPr id="171616031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6160316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1950" cy="6382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702" w:type="dxa"/>
                  <w:vAlign w:val="center"/>
                </w:tcPr>
                <w:p w14:paraId="6C3EF567" w14:textId="4743F861" w:rsidR="00354BC4" w:rsidRPr="00AE16E4" w:rsidRDefault="00354BC4" w:rsidP="00354BC4">
                  <w:pPr>
                    <w:pStyle w:val="Content"/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Search: In the hierarchy view, searching by name, surname, or role highlights matching employees.</w:t>
                  </w:r>
                </w:p>
              </w:tc>
            </w:tr>
            <w:tr w:rsidR="00354BC4" w:rsidRPr="00AE16E4" w14:paraId="48E669A1" w14:textId="77777777" w:rsidTr="00AE16E4">
              <w:tc>
                <w:tcPr>
                  <w:tcW w:w="6186" w:type="dxa"/>
                </w:tcPr>
                <w:p w14:paraId="6C5442C5" w14:textId="0BD628E4" w:rsidR="00354BC4" w:rsidRPr="00AE16E4" w:rsidRDefault="00354BC4" w:rsidP="00354BC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noProof/>
                      <w:color w:val="061F57" w:themeColor="text2" w:themeShade="BF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666432" behindDoc="0" locked="0" layoutInCell="1" allowOverlap="1" wp14:anchorId="1D5EF41D" wp14:editId="36A4EB72">
                            <wp:simplePos x="0" y="0"/>
                            <wp:positionH relativeFrom="column">
                              <wp:posOffset>1291124</wp:posOffset>
                            </wp:positionH>
                            <wp:positionV relativeFrom="paragraph">
                              <wp:posOffset>1856685</wp:posOffset>
                            </wp:positionV>
                            <wp:extent cx="348847" cy="343561"/>
                            <wp:effectExtent l="0" t="0" r="13335" b="18415"/>
                            <wp:wrapNone/>
                            <wp:docPr id="876603220" name="Oval 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48847" cy="343561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oval w14:anchorId="017E969A" id="Oval 2" o:spid="_x0000_s1026" style="position:absolute;margin-left:101.65pt;margin-top:146.2pt;width:27.45pt;height:27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" filled="f" strokecolor="#34aba2 [3209]" strokeweight="2pt"/>
                        </w:pict>
                      </mc:Fallback>
                    </mc:AlternateContent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anchor distT="0" distB="0" distL="114300" distR="114300" simplePos="0" relativeHeight="251664384" behindDoc="1" locked="0" layoutInCell="1" allowOverlap="1" wp14:anchorId="151E9510" wp14:editId="4DB043CC">
                        <wp:simplePos x="0" y="0"/>
                        <wp:positionH relativeFrom="column">
                          <wp:posOffset>24130</wp:posOffset>
                        </wp:positionH>
                        <wp:positionV relativeFrom="paragraph">
                          <wp:posOffset>1748790</wp:posOffset>
                        </wp:positionV>
                        <wp:extent cx="1661795" cy="528320"/>
                        <wp:effectExtent l="0" t="0" r="0" b="5080"/>
                        <wp:wrapTight wrapText="bothSides">
                          <wp:wrapPolygon edited="0">
                            <wp:start x="0" y="0"/>
                            <wp:lineTo x="0" y="21029"/>
                            <wp:lineTo x="21295" y="21029"/>
                            <wp:lineTo x="21295" y="0"/>
                            <wp:lineTo x="0" y="0"/>
                          </wp:wrapPolygon>
                        </wp:wrapTight>
                        <wp:docPr id="109170505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1705058" name=""/>
                                <pic:cNvPicPr/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1795" cy="528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anchor distT="0" distB="0" distL="114300" distR="114300" simplePos="0" relativeHeight="251665408" behindDoc="1" locked="0" layoutInCell="1" allowOverlap="1" wp14:anchorId="1737A0D8" wp14:editId="6728970B">
                        <wp:simplePos x="0" y="0"/>
                        <wp:positionH relativeFrom="column">
                          <wp:posOffset>1714141</wp:posOffset>
                        </wp:positionH>
                        <wp:positionV relativeFrom="paragraph">
                          <wp:posOffset>51131</wp:posOffset>
                        </wp:positionV>
                        <wp:extent cx="2101850" cy="3646805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1438"/>
                            <wp:lineTo x="21339" y="21438"/>
                            <wp:lineTo x="21339" y="0"/>
                            <wp:lineTo x="0" y="0"/>
                          </wp:wrapPolygon>
                        </wp:wrapTight>
                        <wp:docPr id="203076401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30764011" name="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1850" cy="36468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3702" w:type="dxa"/>
                  <w:vAlign w:val="center"/>
                </w:tcPr>
                <w:p w14:paraId="779276D9" w14:textId="2D84F38A" w:rsidR="00354BC4" w:rsidRPr="00AE16E4" w:rsidRDefault="00354BC4" w:rsidP="00354BC4">
                  <w:pPr>
                    <w:pStyle w:val="Content"/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Edit: Click the edit button next to a user to open their edit dialog.</w:t>
                  </w:r>
                </w:p>
              </w:tc>
            </w:tr>
            <w:tr w:rsidR="00AE16E4" w:rsidRPr="00AE16E4" w14:paraId="48E8B28B" w14:textId="77777777" w:rsidTr="005E2B21">
              <w:tc>
                <w:tcPr>
                  <w:tcW w:w="9888" w:type="dxa"/>
                  <w:gridSpan w:val="2"/>
                  <w:vAlign w:val="center"/>
                </w:tcPr>
                <w:p w14:paraId="605BE9A1" w14:textId="4B58B488" w:rsidR="00AE16E4" w:rsidRDefault="00AE16E4" w:rsidP="00AE16E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</w:p>
                <w:p w14:paraId="50ECB301" w14:textId="77777777" w:rsidR="00AE16E4" w:rsidRDefault="00AE16E4" w:rsidP="00AE16E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</w:p>
                <w:p w14:paraId="29EDB279" w14:textId="6CF8EF9B" w:rsidR="00AE16E4" w:rsidRPr="00AE16E4" w:rsidRDefault="00AE16E4" w:rsidP="00AE16E4">
                  <w:pPr>
                    <w:pStyle w:val="Content"/>
                    <w:rPr>
                      <w:rFonts w:asciiTheme="majorHAnsi" w:hAnsiTheme="majorHAnsi" w:cstheme="majorHAnsi"/>
                      <w:b/>
                      <w:bCs/>
                      <w:color w:val="061F57" w:themeColor="text2" w:themeShade="BF"/>
                      <w:sz w:val="40"/>
                      <w:szCs w:val="32"/>
                    </w:rPr>
                  </w:pPr>
                  <w:r w:rsidRPr="00AE16E4">
                    <w:rPr>
                      <w:rFonts w:asciiTheme="majorHAnsi" w:hAnsiTheme="majorHAnsi" w:cstheme="majorHAnsi"/>
                      <w:b/>
                      <w:bCs/>
                      <w:color w:val="061F57" w:themeColor="text2" w:themeShade="BF"/>
                      <w:sz w:val="40"/>
                      <w:szCs w:val="32"/>
                    </w:rPr>
                    <w:t>Restrictions</w:t>
                  </w:r>
                  <w:r w:rsidR="00055806">
                    <w:rPr>
                      <w:rFonts w:asciiTheme="majorHAnsi" w:hAnsiTheme="majorHAnsi" w:cstheme="majorHAnsi"/>
                      <w:b/>
                      <w:bCs/>
                      <w:color w:val="061F57" w:themeColor="text2" w:themeShade="BF"/>
                      <w:sz w:val="40"/>
                      <w:szCs w:val="32"/>
                    </w:rPr>
                    <w:br/>
                  </w:r>
                </w:p>
                <w:p w14:paraId="1EE48AF9" w14:textId="232B6016" w:rsidR="00AE16E4" w:rsidRPr="00AE16E4" w:rsidRDefault="00AE16E4" w:rsidP="00AE16E4">
                  <w:pPr>
                    <w:pStyle w:val="Content"/>
                    <w:numPr>
                      <w:ilvl w:val="0"/>
                      <w:numId w:val="24"/>
                    </w:numPr>
                    <w:spacing w:line="276" w:lineRule="auto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Cannot change role if others report to them</w:t>
                  </w:r>
                  <w:r w:rsidR="00055806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 (has </w:t>
                  </w:r>
                  <w:proofErr w:type="gramStart"/>
                  <w:r w:rsidR="00055806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children</w:t>
                  </w:r>
                  <w:proofErr w:type="gramEnd"/>
                  <w:r w:rsidR="00055806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 nodes)</w:t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.</w:t>
                  </w:r>
                </w:p>
                <w:p w14:paraId="40B44315" w14:textId="4A173AB7" w:rsidR="00AE16E4" w:rsidRPr="00AE16E4" w:rsidRDefault="00AE16E4" w:rsidP="00AE16E4">
                  <w:pPr>
                    <w:pStyle w:val="Content"/>
                    <w:numPr>
                      <w:ilvl w:val="0"/>
                      <w:numId w:val="24"/>
                    </w:numPr>
                    <w:spacing w:line="276" w:lineRule="auto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Cannot assign themselves as their own manager or subordinates as their managers.</w:t>
                  </w:r>
                </w:p>
                <w:p w14:paraId="5E7E4130" w14:textId="422ECAEC" w:rsidR="00AE16E4" w:rsidRPr="00AE16E4" w:rsidRDefault="00AE16E4" w:rsidP="00AE16E4">
                  <w:pPr>
                    <w:pStyle w:val="Content"/>
                    <w:numPr>
                      <w:ilvl w:val="0"/>
                      <w:numId w:val="24"/>
                    </w:numPr>
                    <w:spacing w:line="276" w:lineRule="auto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Cannot delete employees with subordinates.</w:t>
                  </w:r>
                </w:p>
                <w:p w14:paraId="2C97AFFF" w14:textId="77777777" w:rsidR="00AE16E4" w:rsidRPr="00AE16E4" w:rsidRDefault="00AE16E4" w:rsidP="00AE16E4">
                  <w:pPr>
                    <w:pStyle w:val="Content"/>
                    <w:numPr>
                      <w:ilvl w:val="0"/>
                      <w:numId w:val="24"/>
                    </w:numPr>
                    <w:spacing w:line="276" w:lineRule="auto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Includes all create tab validations.</w:t>
                  </w:r>
                </w:p>
                <w:p w14:paraId="5F0B2073" w14:textId="47C303DD" w:rsidR="00AE16E4" w:rsidRPr="00AE16E4" w:rsidRDefault="00AE16E4" w:rsidP="00AE16E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</w:p>
              </w:tc>
            </w:tr>
          </w:tbl>
          <w:p w14:paraId="4B50F89A" w14:textId="77777777" w:rsidR="00AE16E4" w:rsidRDefault="00AE16E4" w:rsidP="00AE16E4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  <w:p w14:paraId="3098A860" w14:textId="0A420129" w:rsidR="004D33E0" w:rsidRPr="00AE16E4" w:rsidRDefault="00C4753E" w:rsidP="00063E1F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9135ACA" wp14:editId="55896823">
                      <wp:simplePos x="0" y="0"/>
                      <wp:positionH relativeFrom="column">
                        <wp:posOffset>1152449</wp:posOffset>
                      </wp:positionH>
                      <wp:positionV relativeFrom="paragraph">
                        <wp:posOffset>1253490</wp:posOffset>
                      </wp:positionV>
                      <wp:extent cx="1381125" cy="343535"/>
                      <wp:effectExtent l="0" t="0" r="28575" b="18415"/>
                      <wp:wrapNone/>
                      <wp:docPr id="793125045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1125" cy="3435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8CD3D4" id="Oval 2" o:spid="_x0000_s1026" style="position:absolute;margin-left:90.75pt;margin-top:98.7pt;width:108.75pt;height:27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" filled="f" strokecolor="#34aba2 [3209]" strokeweight="2pt"/>
                  </w:pict>
                </mc:Fallback>
              </mc:AlternateContent>
            </w:r>
            <w:r w:rsidR="00882C5B" w:rsidRPr="00AE16E4"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>List View</w:t>
            </w:r>
            <w:r>
              <w:rPr>
                <w:rFonts w:asciiTheme="majorHAnsi" w:hAnsiTheme="majorHAnsi" w:cstheme="majorHAnsi"/>
                <w:b/>
                <w:bCs/>
                <w:color w:val="061F57" w:themeColor="text2" w:themeShade="BF"/>
              </w:rPr>
              <w:t xml:space="preserve"> Tab</w:t>
            </w:r>
            <w:r w:rsidR="00DE2825" w:rsidRPr="00AE16E4">
              <w:rPr>
                <w:rFonts w:asciiTheme="majorHAnsi" w:hAnsiTheme="majorHAnsi" w:cstheme="majorHAnsi"/>
                <w:color w:val="061F57" w:themeColor="text2" w:themeShade="BF"/>
              </w:rPr>
              <w:t xml:space="preserve"> (</w:t>
            </w:r>
            <w:r w:rsidR="006019C1" w:rsidRPr="00AE16E4">
              <w:rPr>
                <w:rFonts w:asciiTheme="majorHAnsi" w:hAnsiTheme="majorHAnsi" w:cstheme="majorHAnsi"/>
                <w:color w:val="061F57" w:themeColor="text2" w:themeShade="BF"/>
              </w:rPr>
              <w:t>Displays a sortable and filterable table of employees</w:t>
            </w:r>
            <w:r w:rsidR="00DE2825" w:rsidRPr="00AE16E4">
              <w:rPr>
                <w:rFonts w:asciiTheme="majorHAnsi" w:hAnsiTheme="majorHAnsi" w:cstheme="majorHAnsi"/>
                <w:color w:val="061F57" w:themeColor="text2" w:themeShade="BF"/>
              </w:rPr>
              <w:t>.)</w:t>
            </w:r>
            <w:r w:rsidR="00AE16E4">
              <w:rPr>
                <w:noProof/>
              </w:rPr>
              <w:t xml:space="preserve"> </w:t>
            </w:r>
            <w:r w:rsidR="00AE16E4" w:rsidRPr="00AE16E4">
              <w:rPr>
                <w:rFonts w:asciiTheme="majorHAnsi" w:hAnsiTheme="majorHAnsi" w:cstheme="majorHAnsi"/>
                <w:color w:val="061F57" w:themeColor="text2" w:themeShade="BF"/>
              </w:rPr>
              <w:drawing>
                <wp:inline distT="0" distB="0" distL="0" distR="0" wp14:anchorId="41E89C69" wp14:editId="13C54C07">
                  <wp:extent cx="6310630" cy="5266690"/>
                  <wp:effectExtent l="0" t="0" r="0" b="0"/>
                  <wp:docPr id="521904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90465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0630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07"/>
              <w:gridCol w:w="2737"/>
              <w:gridCol w:w="1374"/>
              <w:gridCol w:w="708"/>
              <w:gridCol w:w="2562"/>
            </w:tblGrid>
            <w:tr w:rsidR="00055806" w14:paraId="20227D05" w14:textId="77777777" w:rsidTr="009F5467">
              <w:tc>
                <w:tcPr>
                  <w:tcW w:w="2507" w:type="dxa"/>
                </w:tcPr>
                <w:p w14:paraId="1BD12235" w14:textId="418A0F72" w:rsidR="00055806" w:rsidRDefault="00055806" w:rsidP="00055806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055806">
                    <w:rPr>
                      <w:rFonts w:asciiTheme="majorHAnsi" w:hAnsiTheme="majorHAnsi" w:cstheme="majorHAnsi"/>
                      <w:color w:val="061F57" w:themeColor="text2" w:themeShade="BF"/>
                    </w:rPr>
                    <w:lastRenderedPageBreak/>
                    <w:drawing>
                      <wp:inline distT="0" distB="0" distL="0" distR="0" wp14:anchorId="687F5BF5" wp14:editId="3B8BFD1E">
                        <wp:extent cx="1375507" cy="2993366"/>
                        <wp:effectExtent l="0" t="0" r="0" b="0"/>
                        <wp:docPr id="186378369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3783694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77546" cy="29978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381" w:type="dxa"/>
                  <w:gridSpan w:val="4"/>
                  <w:vAlign w:val="center"/>
                </w:tcPr>
                <w:p w14:paraId="411A119D" w14:textId="766E8DC7" w:rsidR="00055806" w:rsidRPr="00055806" w:rsidRDefault="00055806" w:rsidP="00055806">
                  <w:pPr>
                    <w:jc w:val="center"/>
                  </w:pP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Filter: by Role</w:t>
                  </w:r>
                </w:p>
              </w:tc>
            </w:tr>
            <w:tr w:rsidR="00055806" w14:paraId="0987E410" w14:textId="77777777" w:rsidTr="009F5467">
              <w:tc>
                <w:tcPr>
                  <w:tcW w:w="2507" w:type="dxa"/>
                </w:tcPr>
                <w:p w14:paraId="2DF7C5E8" w14:textId="06D0297C" w:rsidR="00055806" w:rsidRPr="00055806" w:rsidRDefault="00055806" w:rsidP="00055806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055806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7AD43BE8" wp14:editId="06231E8F">
                        <wp:extent cx="1397479" cy="1507085"/>
                        <wp:effectExtent l="0" t="0" r="0" b="0"/>
                        <wp:docPr id="174020811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40208118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2000" cy="1511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381" w:type="dxa"/>
                  <w:gridSpan w:val="4"/>
                  <w:vAlign w:val="center"/>
                </w:tcPr>
                <w:p w14:paraId="15701FFD" w14:textId="08A3ECA5" w:rsidR="00055806" w:rsidRDefault="00055806" w:rsidP="00055806">
                  <w:pPr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Filter: By Reporting Manager</w:t>
                  </w:r>
                </w:p>
              </w:tc>
            </w:tr>
            <w:tr w:rsidR="00A20184" w14:paraId="231C0795" w14:textId="77777777" w:rsidTr="009F5467">
              <w:tc>
                <w:tcPr>
                  <w:tcW w:w="7326" w:type="dxa"/>
                  <w:gridSpan w:val="4"/>
                </w:tcPr>
                <w:p w14:paraId="5058CA2A" w14:textId="3819E555" w:rsidR="00A20184" w:rsidRPr="00055806" w:rsidRDefault="00A20184" w:rsidP="00A2018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2018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0315DF47" wp14:editId="79235BEA">
                        <wp:extent cx="4485736" cy="1563553"/>
                        <wp:effectExtent l="0" t="0" r="0" b="0"/>
                        <wp:docPr id="115197804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51978045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06541" cy="15708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62" w:type="dxa"/>
                  <w:vAlign w:val="center"/>
                </w:tcPr>
                <w:p w14:paraId="795092C8" w14:textId="5C8A17E5" w:rsidR="00A20184" w:rsidRDefault="00A20184" w:rsidP="00A20184">
                  <w:pPr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Filter: Combine filters for more specific results</w:t>
                  </w:r>
                </w:p>
              </w:tc>
            </w:tr>
            <w:tr w:rsidR="009F5467" w14:paraId="53EDEEB6" w14:textId="77777777" w:rsidTr="009F5467">
              <w:tc>
                <w:tcPr>
                  <w:tcW w:w="6618" w:type="dxa"/>
                  <w:gridSpan w:val="3"/>
                </w:tcPr>
                <w:p w14:paraId="1BF9B11C" w14:textId="7DF17ED1" w:rsidR="00A20184" w:rsidRPr="00055806" w:rsidRDefault="00A20184" w:rsidP="00A2018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055806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412EC463" wp14:editId="20D5BAC6">
                        <wp:extent cx="4037162" cy="2203012"/>
                        <wp:effectExtent l="0" t="0" r="1905" b="6985"/>
                        <wp:docPr id="58212748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2127489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61069" cy="22160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270" w:type="dxa"/>
                  <w:gridSpan w:val="2"/>
                  <w:vAlign w:val="center"/>
                </w:tcPr>
                <w:p w14:paraId="550C4CDF" w14:textId="540E1E2F" w:rsidR="00A20184" w:rsidRDefault="00A20184" w:rsidP="00A20184">
                  <w:pPr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Search: In the </w:t>
                  </w: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list</w:t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 view, searching by </w:t>
                  </w: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any of the column headings</w:t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 </w:t>
                  </w: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returns</w:t>
                  </w: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 xml:space="preserve"> matching employees.</w:t>
                  </w:r>
                </w:p>
              </w:tc>
            </w:tr>
            <w:tr w:rsidR="00A20184" w14:paraId="1EA26A06" w14:textId="77777777" w:rsidTr="009F5467">
              <w:tc>
                <w:tcPr>
                  <w:tcW w:w="5244" w:type="dxa"/>
                  <w:gridSpan w:val="2"/>
                </w:tcPr>
                <w:p w14:paraId="4E7AB8EB" w14:textId="548BCA3D" w:rsidR="00A20184" w:rsidRPr="00055806" w:rsidRDefault="00A20184" w:rsidP="00A20184">
                  <w:pPr>
                    <w:pStyle w:val="Content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lastRenderedPageBreak/>
                    <w:drawing>
                      <wp:anchor distT="0" distB="0" distL="114300" distR="114300" simplePos="0" relativeHeight="251670528" behindDoc="1" locked="0" layoutInCell="1" allowOverlap="1" wp14:anchorId="004675D0" wp14:editId="5FC8FA64">
                        <wp:simplePos x="0" y="0"/>
                        <wp:positionH relativeFrom="column">
                          <wp:posOffset>-8890</wp:posOffset>
                        </wp:positionH>
                        <wp:positionV relativeFrom="paragraph">
                          <wp:posOffset>773430</wp:posOffset>
                        </wp:positionV>
                        <wp:extent cx="2414905" cy="4190365"/>
                        <wp:effectExtent l="0" t="0" r="4445" b="635"/>
                        <wp:wrapTight wrapText="bothSides">
                          <wp:wrapPolygon edited="0">
                            <wp:start x="0" y="0"/>
                            <wp:lineTo x="0" y="21505"/>
                            <wp:lineTo x="21469" y="21505"/>
                            <wp:lineTo x="21469" y="0"/>
                            <wp:lineTo x="0" y="0"/>
                          </wp:wrapPolygon>
                        </wp:wrapTight>
                        <wp:docPr id="59319521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30764011" name="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4905" cy="41903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A2018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drawing>
                      <wp:inline distT="0" distB="0" distL="0" distR="0" wp14:anchorId="2B77CDFB" wp14:editId="68239605">
                        <wp:extent cx="1009290" cy="569952"/>
                        <wp:effectExtent l="0" t="0" r="635" b="1905"/>
                        <wp:docPr id="16054067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05406725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7034" cy="5799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44" w:type="dxa"/>
                  <w:gridSpan w:val="3"/>
                  <w:vAlign w:val="center"/>
                </w:tcPr>
                <w:p w14:paraId="5514EBAF" w14:textId="37336979" w:rsidR="00A20184" w:rsidRPr="00AE16E4" w:rsidRDefault="00A20184" w:rsidP="00A20184">
                  <w:pPr>
                    <w:jc w:val="center"/>
                    <w:rPr>
                      <w:rFonts w:asciiTheme="majorHAnsi" w:hAnsiTheme="majorHAnsi" w:cstheme="majorHAnsi"/>
                      <w:color w:val="061F57" w:themeColor="text2" w:themeShade="BF"/>
                    </w:rPr>
                  </w:pPr>
                  <w:r w:rsidRPr="00AE16E4"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Edit: Click the edit button next to a user to open their edit dialog.</w:t>
                  </w:r>
                </w:p>
              </w:tc>
            </w:tr>
          </w:tbl>
          <w:p w14:paraId="6F0AACEF" w14:textId="77777777" w:rsidR="00AE16E4" w:rsidRPr="00055806" w:rsidRDefault="00AE16E4" w:rsidP="00055806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  <w:p w14:paraId="6AC66A77" w14:textId="3A9EE738" w:rsidR="001F3341" w:rsidRPr="00AE16E4" w:rsidRDefault="001F3341" w:rsidP="009F5467">
            <w:pPr>
              <w:pStyle w:val="Content"/>
              <w:rPr>
                <w:rFonts w:asciiTheme="majorHAnsi" w:hAnsiTheme="majorHAnsi" w:cstheme="majorHAnsi"/>
                <w:color w:val="061F57" w:themeColor="text2" w:themeShade="BF"/>
              </w:rPr>
            </w:pPr>
          </w:p>
        </w:tc>
      </w:tr>
      <w:tr w:rsidR="00AE16E4" w:rsidRPr="00AE16E4" w14:paraId="779C4CE0" w14:textId="77777777" w:rsidTr="001F3341">
        <w:trPr>
          <w:trHeight w:val="958"/>
        </w:trPr>
        <w:tc>
          <w:tcPr>
            <w:tcW w:w="9169" w:type="dxa"/>
          </w:tcPr>
          <w:p w14:paraId="413A60B1" w14:textId="77777777" w:rsidR="00AE16E4" w:rsidRPr="00AE16E4" w:rsidRDefault="00AE16E4" w:rsidP="00E628B1">
            <w:pPr>
              <w:pStyle w:val="Heading2"/>
              <w:keepNext w:val="0"/>
              <w:rPr>
                <w:rFonts w:asciiTheme="majorHAnsi" w:hAnsiTheme="majorHAnsi" w:cstheme="majorHAnsi"/>
                <w:color w:val="061F57" w:themeColor="text2" w:themeShade="BF"/>
                <w:sz w:val="56"/>
                <w:szCs w:val="44"/>
                <w:u w:val="single"/>
              </w:rPr>
            </w:pPr>
          </w:p>
        </w:tc>
      </w:tr>
      <w:tr w:rsidR="00331A46" w:rsidRPr="00AE16E4" w14:paraId="1B8FEE76" w14:textId="77777777" w:rsidTr="001F3341">
        <w:trPr>
          <w:trHeight w:val="7332"/>
        </w:trPr>
        <w:tc>
          <w:tcPr>
            <w:tcW w:w="0" w:type="auto"/>
          </w:tcPr>
          <w:p w14:paraId="4203752A" w14:textId="257CD40D" w:rsidR="00331A46" w:rsidRPr="00AE16E4" w:rsidRDefault="00487E45" w:rsidP="00E628B1">
            <w:pPr>
              <w:pStyle w:val="EmphasisText"/>
              <w:rPr>
                <w:rFonts w:asciiTheme="majorHAnsi" w:hAnsiTheme="majorHAnsi" w:cstheme="majorHAnsi"/>
                <w:iCs/>
                <w:color w:val="061F57" w:themeColor="text2" w:themeShade="BF"/>
                <w:szCs w:val="18"/>
              </w:rPr>
            </w:pPr>
            <w:r w:rsidRPr="00AE16E4">
              <w:rPr>
                <w:rFonts w:asciiTheme="majorHAnsi" w:hAnsiTheme="majorHAnsi" w:cstheme="majorHAnsi"/>
                <w:iCs/>
                <w:color w:val="061F57" w:themeColor="text2" w:themeShade="BF"/>
                <w:szCs w:val="18"/>
              </w:rPr>
              <w:lastRenderedPageBreak/>
              <w:t>3</w:t>
            </w:r>
            <w:r w:rsidR="00331A46" w:rsidRPr="00AE16E4">
              <w:rPr>
                <w:rFonts w:asciiTheme="majorHAnsi" w:hAnsiTheme="majorHAnsi" w:cstheme="majorHAnsi"/>
                <w:iCs/>
                <w:color w:val="061F57" w:themeColor="text2" w:themeShade="BF"/>
                <w:szCs w:val="18"/>
              </w:rPr>
              <w:t>. Hierarchy Page</w:t>
            </w:r>
          </w:p>
          <w:p w14:paraId="4A85D4A9" w14:textId="537F8478" w:rsidR="00DF027C" w:rsidRDefault="00DE101C" w:rsidP="00E628B1">
            <w:pPr>
              <w:pStyle w:val="Content"/>
              <w:rPr>
                <w:rFonts w:asciiTheme="majorHAnsi" w:hAnsiTheme="majorHAnsi" w:cstheme="majorHAnsi"/>
                <w:bCs/>
                <w:iCs/>
                <w:color w:val="061F57" w:themeColor="text2" w:themeShade="BF"/>
                <w:szCs w:val="18"/>
              </w:rPr>
            </w:pPr>
            <w:r w:rsidRPr="00AE16E4">
              <w:rPr>
                <w:rFonts w:asciiTheme="majorHAnsi" w:hAnsiTheme="majorHAnsi" w:cstheme="majorHAnsi"/>
                <w:bCs/>
                <w:iCs/>
                <w:color w:val="061F57" w:themeColor="text2" w:themeShade="BF"/>
                <w:szCs w:val="18"/>
              </w:rPr>
              <w:t>Displays the hierarchy in an expandable and collapsible tree format.</w:t>
            </w:r>
          </w:p>
          <w:p w14:paraId="4E27DB7C" w14:textId="5E09C53C" w:rsidR="009F5467" w:rsidRPr="00AE16E4" w:rsidRDefault="009F5467" w:rsidP="00E628B1">
            <w:pPr>
              <w:pStyle w:val="Content"/>
              <w:rPr>
                <w:rFonts w:asciiTheme="majorHAnsi" w:hAnsiTheme="majorHAnsi" w:cstheme="majorHAnsi"/>
                <w:bCs/>
                <w:iCs/>
                <w:color w:val="061F57" w:themeColor="text2" w:themeShade="BF"/>
                <w:szCs w:val="18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50F0F1F" wp14:editId="7F11D4BF">
                      <wp:simplePos x="0" y="0"/>
                      <wp:positionH relativeFrom="column">
                        <wp:posOffset>5166843</wp:posOffset>
                      </wp:positionH>
                      <wp:positionV relativeFrom="paragraph">
                        <wp:posOffset>27769</wp:posOffset>
                      </wp:positionV>
                      <wp:extent cx="689212" cy="343561"/>
                      <wp:effectExtent l="0" t="0" r="15875" b="18415"/>
                      <wp:wrapNone/>
                      <wp:docPr id="1556960101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9212" cy="343561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BF8B7C" id="Oval 2" o:spid="_x0000_s1026" style="position:absolute;margin-left:406.85pt;margin-top:2.2pt;width:54.25pt;height:27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" filled="f" strokecolor="#34aba2 [3209]" strokeweight="2pt"/>
                  </w:pict>
                </mc:Fallback>
              </mc:AlternateContent>
            </w:r>
            <w:r w:rsidRPr="009F5467">
              <w:rPr>
                <w:rFonts w:asciiTheme="majorHAnsi" w:hAnsiTheme="majorHAnsi" w:cstheme="majorHAnsi"/>
                <w:bCs/>
                <w:iCs/>
                <w:color w:val="061F57" w:themeColor="text2" w:themeShade="BF"/>
                <w:szCs w:val="18"/>
              </w:rPr>
              <w:drawing>
                <wp:inline distT="0" distB="0" distL="0" distR="0" wp14:anchorId="2062917F" wp14:editId="493A2072">
                  <wp:extent cx="6310630" cy="5652135"/>
                  <wp:effectExtent l="0" t="0" r="0" b="2540"/>
                  <wp:docPr id="264158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15862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0630" cy="565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4F23E" w14:textId="597AEF25" w:rsidR="00DE101C" w:rsidRPr="00AE16E4" w:rsidRDefault="00DE101C" w:rsidP="00E628B1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038"/>
              <w:gridCol w:w="2850"/>
            </w:tblGrid>
            <w:tr w:rsidR="00267D1B" w14:paraId="4B330752" w14:textId="77777777" w:rsidTr="00267D1B">
              <w:tc>
                <w:tcPr>
                  <w:tcW w:w="7038" w:type="dxa"/>
                </w:tcPr>
                <w:p w14:paraId="520E4DB3" w14:textId="7CD52A92" w:rsidR="00267D1B" w:rsidRDefault="00267D1B" w:rsidP="00267D1B">
                  <w:pPr>
                    <w:pStyle w:val="Content"/>
                    <w:rPr>
                      <w:rFonts w:asciiTheme="majorHAnsi" w:hAnsiTheme="majorHAnsi" w:cstheme="majorHAnsi"/>
                      <w:b/>
                      <w:color w:val="061F57" w:themeColor="text2" w:themeShade="BF"/>
                    </w:rPr>
                  </w:pPr>
                  <w:r w:rsidRPr="00267D1B">
                    <w:rPr>
                      <w:rFonts w:asciiTheme="majorHAnsi" w:hAnsiTheme="majorHAnsi" w:cstheme="majorHAnsi"/>
                      <w:b/>
                      <w:color w:val="061F57" w:themeColor="text2" w:themeShade="BF"/>
                    </w:rPr>
                    <w:drawing>
                      <wp:anchor distT="0" distB="0" distL="114300" distR="114300" simplePos="0" relativeHeight="251676672" behindDoc="1" locked="0" layoutInCell="1" allowOverlap="1" wp14:anchorId="01344786" wp14:editId="4031592E">
                        <wp:simplePos x="0" y="0"/>
                        <wp:positionH relativeFrom="column">
                          <wp:posOffset>172085</wp:posOffset>
                        </wp:positionH>
                        <wp:positionV relativeFrom="paragraph">
                          <wp:posOffset>0</wp:posOffset>
                        </wp:positionV>
                        <wp:extent cx="2010056" cy="1428949"/>
                        <wp:effectExtent l="0" t="0" r="9525" b="0"/>
                        <wp:wrapTight wrapText="bothSides">
                          <wp:wrapPolygon edited="0">
                            <wp:start x="0" y="0"/>
                            <wp:lineTo x="0" y="21312"/>
                            <wp:lineTo x="21498" y="21312"/>
                            <wp:lineTo x="21498" y="0"/>
                            <wp:lineTo x="0" y="0"/>
                          </wp:wrapPolygon>
                        </wp:wrapTight>
                        <wp:docPr id="121495597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14955974" name=""/>
                                <pic:cNvPicPr/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0056" cy="14289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67D1B">
                    <w:rPr>
                      <w:rFonts w:asciiTheme="majorHAnsi" w:hAnsiTheme="majorHAnsi" w:cstheme="majorHAnsi"/>
                      <w:b/>
                      <w:color w:val="061F57" w:themeColor="text2" w:themeShade="BF"/>
                    </w:rPr>
                    <w:drawing>
                      <wp:anchor distT="0" distB="0" distL="114300" distR="114300" simplePos="0" relativeHeight="251675648" behindDoc="1" locked="0" layoutInCell="1" allowOverlap="1" wp14:anchorId="2FDC90E3" wp14:editId="66E8D78C">
                        <wp:simplePos x="0" y="0"/>
                        <wp:positionH relativeFrom="column">
                          <wp:posOffset>2343785</wp:posOffset>
                        </wp:positionH>
                        <wp:positionV relativeFrom="paragraph">
                          <wp:posOffset>208915</wp:posOffset>
                        </wp:positionV>
                        <wp:extent cx="1971675" cy="923925"/>
                        <wp:effectExtent l="0" t="0" r="9525" b="9525"/>
                        <wp:wrapTight wrapText="bothSides">
                          <wp:wrapPolygon edited="0">
                            <wp:start x="0" y="0"/>
                            <wp:lineTo x="0" y="21377"/>
                            <wp:lineTo x="21496" y="21377"/>
                            <wp:lineTo x="21496" y="0"/>
                            <wp:lineTo x="0" y="0"/>
                          </wp:wrapPolygon>
                        </wp:wrapTight>
                        <wp:docPr id="131558793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15587933" name=""/>
                                <pic:cNvPicPr/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1675" cy="923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50" w:type="dxa"/>
                  <w:vAlign w:val="center"/>
                </w:tcPr>
                <w:p w14:paraId="09C7A5DF" w14:textId="059845E4" w:rsidR="00267D1B" w:rsidRDefault="00267D1B" w:rsidP="00267D1B">
                  <w:pPr>
                    <w:pStyle w:val="Content"/>
                    <w:jc w:val="center"/>
                    <w:rPr>
                      <w:rFonts w:asciiTheme="majorHAnsi" w:hAnsiTheme="majorHAnsi" w:cstheme="majorHAnsi"/>
                      <w:b/>
                      <w:color w:val="061F57" w:themeColor="text2" w:themeShade="BF"/>
                    </w:rPr>
                  </w:pPr>
                  <w:r>
                    <w:rPr>
                      <w:rFonts w:asciiTheme="majorHAnsi" w:hAnsiTheme="majorHAnsi" w:cstheme="majorHAnsi"/>
                      <w:color w:val="061F57" w:themeColor="text2" w:themeShade="BF"/>
                    </w:rPr>
                    <w:t>Expand and collapse nodes/users by clicking on the plus/minus icon</w:t>
                  </w:r>
                </w:p>
              </w:tc>
            </w:tr>
          </w:tbl>
          <w:p w14:paraId="1179F901" w14:textId="77777777" w:rsidR="00267D1B" w:rsidRDefault="00267D1B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2C663CCC" w14:textId="77777777" w:rsidR="00267D1B" w:rsidRDefault="00267D1B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553DED1B" w14:textId="55FB7FE4" w:rsidR="00DE101C" w:rsidRPr="00AE16E4" w:rsidRDefault="00DE101C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b/>
                <w:color w:val="061F57" w:themeColor="text2" w:themeShade="BF"/>
              </w:rPr>
              <w:lastRenderedPageBreak/>
              <w:t>4. About Page:</w:t>
            </w:r>
            <w:r w:rsidR="009F5467"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w:t xml:space="preserve"> </w:t>
            </w:r>
          </w:p>
          <w:p w14:paraId="2B9831F2" w14:textId="43BE0F82" w:rsidR="00487E45" w:rsidRDefault="00DE101C" w:rsidP="00E628B1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bCs/>
                <w:color w:val="061F57" w:themeColor="text2" w:themeShade="BF"/>
              </w:rPr>
              <w:t>Project information and links to personal profiles.</w:t>
            </w:r>
          </w:p>
          <w:p w14:paraId="0678964E" w14:textId="69F2C26A" w:rsidR="00267D1B" w:rsidRPr="00AE16E4" w:rsidRDefault="00267D1B" w:rsidP="00E628B1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noProof/>
                <w:color w:val="061F57" w:themeColor="text2" w:themeShade="BF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C4B9B9D" wp14:editId="5AC96F5E">
                      <wp:simplePos x="0" y="0"/>
                      <wp:positionH relativeFrom="column">
                        <wp:posOffset>5575300</wp:posOffset>
                      </wp:positionH>
                      <wp:positionV relativeFrom="paragraph">
                        <wp:posOffset>38735</wp:posOffset>
                      </wp:positionV>
                      <wp:extent cx="689212" cy="343561"/>
                      <wp:effectExtent l="0" t="0" r="15875" b="18415"/>
                      <wp:wrapNone/>
                      <wp:docPr id="2072084729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9212" cy="343561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141176" id="Oval 2" o:spid="_x0000_s1026" style="position:absolute;margin-left:439pt;margin-top:3.05pt;width:54.25pt;height:27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" filled="f" strokecolor="#34aba2 [3209]" strokeweight="2pt"/>
                  </w:pict>
                </mc:Fallback>
              </mc:AlternateContent>
            </w:r>
            <w:r w:rsidRPr="00267D1B">
              <w:rPr>
                <w:rFonts w:asciiTheme="majorHAnsi" w:hAnsiTheme="majorHAnsi" w:cstheme="majorHAnsi"/>
                <w:bCs/>
                <w:color w:val="061F57" w:themeColor="text2" w:themeShade="BF"/>
              </w:rPr>
              <w:drawing>
                <wp:inline distT="0" distB="0" distL="0" distR="0" wp14:anchorId="148CADD6" wp14:editId="73F597FF">
                  <wp:extent cx="6310630" cy="5603875"/>
                  <wp:effectExtent l="0" t="0" r="0" b="0"/>
                  <wp:docPr id="37321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2194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0630" cy="560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F1C9B" w14:textId="77777777" w:rsidR="00DE101C" w:rsidRPr="00AE16E4" w:rsidRDefault="00DE101C" w:rsidP="00E628B1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</w:p>
          <w:p w14:paraId="3E47475A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5D0BBD18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1C665305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3659D680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5F099992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7CE899BF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1A96896A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6E42B01F" w14:textId="77777777" w:rsidR="00063E1F" w:rsidRDefault="00063E1F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</w:p>
          <w:p w14:paraId="74314414" w14:textId="1C226328" w:rsidR="00DE101C" w:rsidRPr="00AE16E4" w:rsidRDefault="00DE101C" w:rsidP="00E628B1">
            <w:pPr>
              <w:pStyle w:val="Content"/>
              <w:rPr>
                <w:rFonts w:asciiTheme="majorHAnsi" w:hAnsiTheme="majorHAnsi" w:cstheme="majorHAnsi"/>
                <w:b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b/>
                <w:color w:val="061F57" w:themeColor="text2" w:themeShade="BF"/>
              </w:rPr>
              <w:lastRenderedPageBreak/>
              <w:t xml:space="preserve">5. Dark/Light Mode: </w:t>
            </w:r>
          </w:p>
          <w:p w14:paraId="1A207068" w14:textId="2013D3AE" w:rsidR="00125BC1" w:rsidRDefault="00DE101C" w:rsidP="00E628B1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  <w:r w:rsidRPr="00AE16E4">
              <w:rPr>
                <w:rFonts w:asciiTheme="majorHAnsi" w:hAnsiTheme="majorHAnsi" w:cstheme="majorHAnsi"/>
                <w:bCs/>
                <w:color w:val="061F57" w:themeColor="text2" w:themeShade="BF"/>
              </w:rPr>
              <w:t>Auto-adapts to user’s system theme.</w:t>
            </w:r>
          </w:p>
          <w:p w14:paraId="1B2393B0" w14:textId="503A6ECE" w:rsidR="00267D1B" w:rsidRPr="00AE16E4" w:rsidRDefault="00267D1B" w:rsidP="00E628B1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  <w:r w:rsidRPr="00267D1B">
              <w:rPr>
                <w:rFonts w:asciiTheme="majorHAnsi" w:hAnsiTheme="majorHAnsi" w:cstheme="majorHAnsi"/>
                <w:bCs/>
                <w:color w:val="061F57" w:themeColor="text2" w:themeShade="BF"/>
              </w:rPr>
              <w:drawing>
                <wp:inline distT="0" distB="0" distL="0" distR="0" wp14:anchorId="6CB9C2D4" wp14:editId="2D7431BB">
                  <wp:extent cx="6310630" cy="5615305"/>
                  <wp:effectExtent l="0" t="0" r="0" b="4445"/>
                  <wp:docPr id="501083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08325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0630" cy="561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FD2A0" w14:textId="283E75DB" w:rsidR="00347A04" w:rsidRPr="00063E1F" w:rsidRDefault="00347A04" w:rsidP="00063E1F">
            <w:pPr>
              <w:pStyle w:val="Content"/>
              <w:rPr>
                <w:rFonts w:asciiTheme="majorHAnsi" w:hAnsiTheme="majorHAnsi" w:cstheme="majorHAnsi"/>
                <w:bCs/>
                <w:color w:val="061F57" w:themeColor="text2" w:themeShade="BF"/>
              </w:rPr>
            </w:pPr>
          </w:p>
        </w:tc>
      </w:tr>
    </w:tbl>
    <w:p w14:paraId="4EBBB4FF" w14:textId="174B2842" w:rsidR="00BC7393" w:rsidRPr="00063E1F" w:rsidRDefault="00BC7393" w:rsidP="00063E1F">
      <w:pPr>
        <w:rPr>
          <w:rFonts w:asciiTheme="majorHAnsi" w:hAnsiTheme="majorHAnsi" w:cstheme="majorHAnsi"/>
          <w:color w:val="061F57" w:themeColor="text2" w:themeShade="BF"/>
          <w:lang w:val="en-ZA"/>
        </w:rPr>
      </w:pPr>
    </w:p>
    <w:sectPr w:rsidR="00BC7393" w:rsidRPr="00063E1F" w:rsidSect="002F6B40">
      <w:headerReference w:type="default" r:id="rId32"/>
      <w:footerReference w:type="default" r:id="rId33"/>
      <w:pgSz w:w="12240" w:h="15840" w:code="1"/>
      <w:pgMar w:top="720" w:right="1151" w:bottom="720" w:left="1151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D6CE1" w14:textId="77777777" w:rsidR="00590087" w:rsidRDefault="00590087">
      <w:r>
        <w:separator/>
      </w:r>
    </w:p>
    <w:p w14:paraId="4966B35A" w14:textId="77777777" w:rsidR="00590087" w:rsidRDefault="00590087"/>
  </w:endnote>
  <w:endnote w:type="continuationSeparator" w:id="0">
    <w:p w14:paraId="5E797458" w14:textId="77777777" w:rsidR="00590087" w:rsidRDefault="00590087">
      <w:r>
        <w:continuationSeparator/>
      </w:r>
    </w:p>
    <w:p w14:paraId="74713885" w14:textId="77777777" w:rsidR="00590087" w:rsidRDefault="005900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147D65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B1B605C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99A71" w14:textId="77777777" w:rsidR="00590087" w:rsidRDefault="00590087">
      <w:r>
        <w:separator/>
      </w:r>
    </w:p>
    <w:p w14:paraId="1AA6C8D5" w14:textId="77777777" w:rsidR="00590087" w:rsidRDefault="00590087"/>
  </w:footnote>
  <w:footnote w:type="continuationSeparator" w:id="0">
    <w:p w14:paraId="5FBA1981" w14:textId="77777777" w:rsidR="00590087" w:rsidRDefault="00590087">
      <w:r>
        <w:continuationSeparator/>
      </w:r>
    </w:p>
    <w:p w14:paraId="017164D3" w14:textId="77777777" w:rsidR="00590087" w:rsidRDefault="0059008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CCB64CD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0E00276" w14:textId="77777777" w:rsidR="00D077E9" w:rsidRDefault="00D077E9">
          <w:pPr>
            <w:pStyle w:val="Header"/>
          </w:pPr>
        </w:p>
      </w:tc>
    </w:tr>
  </w:tbl>
  <w:p w14:paraId="71E6D094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53557"/>
    <w:multiLevelType w:val="hybridMultilevel"/>
    <w:tmpl w:val="0B80838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B2715"/>
    <w:multiLevelType w:val="hybridMultilevel"/>
    <w:tmpl w:val="2B34B8B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45BE5"/>
    <w:multiLevelType w:val="hybridMultilevel"/>
    <w:tmpl w:val="704C87A6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890D45"/>
    <w:multiLevelType w:val="hybridMultilevel"/>
    <w:tmpl w:val="A774A18A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65045"/>
    <w:multiLevelType w:val="hybridMultilevel"/>
    <w:tmpl w:val="4766847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4745B"/>
    <w:multiLevelType w:val="hybridMultilevel"/>
    <w:tmpl w:val="482C43F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197C51"/>
    <w:multiLevelType w:val="hybridMultilevel"/>
    <w:tmpl w:val="F8C682D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202376"/>
    <w:multiLevelType w:val="hybridMultilevel"/>
    <w:tmpl w:val="2C0AE3A0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0070656"/>
    <w:multiLevelType w:val="hybridMultilevel"/>
    <w:tmpl w:val="78D4BDA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87015F"/>
    <w:multiLevelType w:val="hybridMultilevel"/>
    <w:tmpl w:val="883A9A8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5A7ACE"/>
    <w:multiLevelType w:val="hybridMultilevel"/>
    <w:tmpl w:val="90720D28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D2E2EB1"/>
    <w:multiLevelType w:val="hybridMultilevel"/>
    <w:tmpl w:val="D182FD5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5A4728"/>
    <w:multiLevelType w:val="hybridMultilevel"/>
    <w:tmpl w:val="DD4641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263E54"/>
    <w:multiLevelType w:val="hybridMultilevel"/>
    <w:tmpl w:val="B4861866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011664F"/>
    <w:multiLevelType w:val="hybridMultilevel"/>
    <w:tmpl w:val="42E80B64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34F4E"/>
    <w:multiLevelType w:val="hybridMultilevel"/>
    <w:tmpl w:val="2AE8893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5E6873"/>
    <w:multiLevelType w:val="hybridMultilevel"/>
    <w:tmpl w:val="A0CC523A"/>
    <w:lvl w:ilvl="0" w:tplc="1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D40B4C"/>
    <w:multiLevelType w:val="hybridMultilevel"/>
    <w:tmpl w:val="6C06C03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2876CC"/>
    <w:multiLevelType w:val="hybridMultilevel"/>
    <w:tmpl w:val="7A1CE466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38D59C7"/>
    <w:multiLevelType w:val="multilevel"/>
    <w:tmpl w:val="E13AEC4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20" w15:restartNumberingAfterBreak="0">
    <w:nsid w:val="64AB4602"/>
    <w:multiLevelType w:val="hybridMultilevel"/>
    <w:tmpl w:val="DC02C52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684090"/>
    <w:multiLevelType w:val="hybridMultilevel"/>
    <w:tmpl w:val="8E886D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3D7C79"/>
    <w:multiLevelType w:val="hybridMultilevel"/>
    <w:tmpl w:val="FFBC9320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8E12B8A"/>
    <w:multiLevelType w:val="hybridMultilevel"/>
    <w:tmpl w:val="65B8E1D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32390C"/>
    <w:multiLevelType w:val="hybridMultilevel"/>
    <w:tmpl w:val="A60A597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1974174">
    <w:abstractNumId w:val="7"/>
  </w:num>
  <w:num w:numId="2" w16cid:durableId="488981346">
    <w:abstractNumId w:val="15"/>
  </w:num>
  <w:num w:numId="3" w16cid:durableId="1866088714">
    <w:abstractNumId w:val="18"/>
  </w:num>
  <w:num w:numId="4" w16cid:durableId="1016426514">
    <w:abstractNumId w:val="9"/>
  </w:num>
  <w:num w:numId="5" w16cid:durableId="442503887">
    <w:abstractNumId w:val="6"/>
  </w:num>
  <w:num w:numId="6" w16cid:durableId="221065627">
    <w:abstractNumId w:val="8"/>
  </w:num>
  <w:num w:numId="7" w16cid:durableId="748306402">
    <w:abstractNumId w:val="0"/>
  </w:num>
  <w:num w:numId="8" w16cid:durableId="184369187">
    <w:abstractNumId w:val="13"/>
  </w:num>
  <w:num w:numId="9" w16cid:durableId="864246535">
    <w:abstractNumId w:val="16"/>
  </w:num>
  <w:num w:numId="10" w16cid:durableId="1890453802">
    <w:abstractNumId w:val="14"/>
  </w:num>
  <w:num w:numId="11" w16cid:durableId="1189877358">
    <w:abstractNumId w:val="3"/>
  </w:num>
  <w:num w:numId="12" w16cid:durableId="638652711">
    <w:abstractNumId w:val="21"/>
  </w:num>
  <w:num w:numId="13" w16cid:durableId="536938935">
    <w:abstractNumId w:val="12"/>
  </w:num>
  <w:num w:numId="14" w16cid:durableId="1688141950">
    <w:abstractNumId w:val="2"/>
  </w:num>
  <w:num w:numId="15" w16cid:durableId="1392771163">
    <w:abstractNumId w:val="17"/>
  </w:num>
  <w:num w:numId="16" w16cid:durableId="1124036161">
    <w:abstractNumId w:val="24"/>
  </w:num>
  <w:num w:numId="17" w16cid:durableId="1769501605">
    <w:abstractNumId w:val="11"/>
  </w:num>
  <w:num w:numId="18" w16cid:durableId="338196348">
    <w:abstractNumId w:val="4"/>
  </w:num>
  <w:num w:numId="19" w16cid:durableId="132598946">
    <w:abstractNumId w:val="5"/>
  </w:num>
  <w:num w:numId="20" w16cid:durableId="531043118">
    <w:abstractNumId w:val="1"/>
  </w:num>
  <w:num w:numId="21" w16cid:durableId="2029794229">
    <w:abstractNumId w:val="22"/>
  </w:num>
  <w:num w:numId="22" w16cid:durableId="2010675699">
    <w:abstractNumId w:val="23"/>
  </w:num>
  <w:num w:numId="23" w16cid:durableId="2103838981">
    <w:abstractNumId w:val="10"/>
  </w:num>
  <w:num w:numId="24" w16cid:durableId="1616446753">
    <w:abstractNumId w:val="20"/>
  </w:num>
  <w:num w:numId="25" w16cid:durableId="44604565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C5B"/>
    <w:rsid w:val="0002482E"/>
    <w:rsid w:val="00026174"/>
    <w:rsid w:val="00050324"/>
    <w:rsid w:val="00055806"/>
    <w:rsid w:val="00063E1F"/>
    <w:rsid w:val="00072269"/>
    <w:rsid w:val="00076A85"/>
    <w:rsid w:val="0008665F"/>
    <w:rsid w:val="00091884"/>
    <w:rsid w:val="000A0150"/>
    <w:rsid w:val="000E12B2"/>
    <w:rsid w:val="000E63C9"/>
    <w:rsid w:val="0012434B"/>
    <w:rsid w:val="00125BC1"/>
    <w:rsid w:val="00130E9D"/>
    <w:rsid w:val="00150A6D"/>
    <w:rsid w:val="00185B35"/>
    <w:rsid w:val="001D5E5A"/>
    <w:rsid w:val="001F2BC8"/>
    <w:rsid w:val="001F3341"/>
    <w:rsid w:val="001F5F6B"/>
    <w:rsid w:val="00243EBC"/>
    <w:rsid w:val="00246A35"/>
    <w:rsid w:val="00267D1B"/>
    <w:rsid w:val="00284348"/>
    <w:rsid w:val="002D3384"/>
    <w:rsid w:val="002F51F5"/>
    <w:rsid w:val="002F6B40"/>
    <w:rsid w:val="003037D4"/>
    <w:rsid w:val="00312137"/>
    <w:rsid w:val="00314025"/>
    <w:rsid w:val="00330359"/>
    <w:rsid w:val="00331A46"/>
    <w:rsid w:val="0033762F"/>
    <w:rsid w:val="00347A04"/>
    <w:rsid w:val="00354BC4"/>
    <w:rsid w:val="00366C7E"/>
    <w:rsid w:val="00380CBC"/>
    <w:rsid w:val="00384EA3"/>
    <w:rsid w:val="003A39A1"/>
    <w:rsid w:val="003C2191"/>
    <w:rsid w:val="003D3863"/>
    <w:rsid w:val="003D7F5C"/>
    <w:rsid w:val="003E5B9E"/>
    <w:rsid w:val="004110DE"/>
    <w:rsid w:val="0044085A"/>
    <w:rsid w:val="00450BC1"/>
    <w:rsid w:val="004646C8"/>
    <w:rsid w:val="00465E42"/>
    <w:rsid w:val="00487E45"/>
    <w:rsid w:val="0049147E"/>
    <w:rsid w:val="004B21A5"/>
    <w:rsid w:val="004D33E0"/>
    <w:rsid w:val="004D38DB"/>
    <w:rsid w:val="004E1F2A"/>
    <w:rsid w:val="004F1E48"/>
    <w:rsid w:val="004F6DB3"/>
    <w:rsid w:val="005037F0"/>
    <w:rsid w:val="00516A86"/>
    <w:rsid w:val="005275F6"/>
    <w:rsid w:val="005525E9"/>
    <w:rsid w:val="00572102"/>
    <w:rsid w:val="00590087"/>
    <w:rsid w:val="005B2C58"/>
    <w:rsid w:val="005D4C21"/>
    <w:rsid w:val="005F1BB0"/>
    <w:rsid w:val="006019C1"/>
    <w:rsid w:val="00602C2A"/>
    <w:rsid w:val="006119AF"/>
    <w:rsid w:val="00627AF1"/>
    <w:rsid w:val="00631BB6"/>
    <w:rsid w:val="0064374F"/>
    <w:rsid w:val="00656C4D"/>
    <w:rsid w:val="006D20E7"/>
    <w:rsid w:val="006D2E34"/>
    <w:rsid w:val="006E5716"/>
    <w:rsid w:val="006E66FB"/>
    <w:rsid w:val="006F504C"/>
    <w:rsid w:val="00720B49"/>
    <w:rsid w:val="007246AA"/>
    <w:rsid w:val="007302B3"/>
    <w:rsid w:val="00730733"/>
    <w:rsid w:val="00730E3A"/>
    <w:rsid w:val="00736AAF"/>
    <w:rsid w:val="00762B5A"/>
    <w:rsid w:val="00765B2A"/>
    <w:rsid w:val="007715F3"/>
    <w:rsid w:val="00783A34"/>
    <w:rsid w:val="00797DA7"/>
    <w:rsid w:val="007A7B5D"/>
    <w:rsid w:val="007C6B52"/>
    <w:rsid w:val="007D16C5"/>
    <w:rsid w:val="00847A62"/>
    <w:rsid w:val="00862FE4"/>
    <w:rsid w:val="0086389A"/>
    <w:rsid w:val="008711B5"/>
    <w:rsid w:val="008749BA"/>
    <w:rsid w:val="0087605E"/>
    <w:rsid w:val="00882C5B"/>
    <w:rsid w:val="008B1FEE"/>
    <w:rsid w:val="00903C32"/>
    <w:rsid w:val="009149E4"/>
    <w:rsid w:val="00916B16"/>
    <w:rsid w:val="009173B9"/>
    <w:rsid w:val="0093335D"/>
    <w:rsid w:val="0093613E"/>
    <w:rsid w:val="00943026"/>
    <w:rsid w:val="00966B81"/>
    <w:rsid w:val="009C7720"/>
    <w:rsid w:val="009F0E01"/>
    <w:rsid w:val="009F5467"/>
    <w:rsid w:val="00A20184"/>
    <w:rsid w:val="00A23AFA"/>
    <w:rsid w:val="00A31B3E"/>
    <w:rsid w:val="00A3531C"/>
    <w:rsid w:val="00A532F3"/>
    <w:rsid w:val="00A73254"/>
    <w:rsid w:val="00A8489E"/>
    <w:rsid w:val="00A90022"/>
    <w:rsid w:val="00AA0EEE"/>
    <w:rsid w:val="00AA167A"/>
    <w:rsid w:val="00AC29F3"/>
    <w:rsid w:val="00AC6B49"/>
    <w:rsid w:val="00AE16E4"/>
    <w:rsid w:val="00AF32E3"/>
    <w:rsid w:val="00AF481A"/>
    <w:rsid w:val="00B2018F"/>
    <w:rsid w:val="00B231E5"/>
    <w:rsid w:val="00B534D1"/>
    <w:rsid w:val="00B54D23"/>
    <w:rsid w:val="00BA33C4"/>
    <w:rsid w:val="00BC7393"/>
    <w:rsid w:val="00C02B87"/>
    <w:rsid w:val="00C05620"/>
    <w:rsid w:val="00C4086D"/>
    <w:rsid w:val="00C4753E"/>
    <w:rsid w:val="00C52DAE"/>
    <w:rsid w:val="00C768C4"/>
    <w:rsid w:val="00CA16C9"/>
    <w:rsid w:val="00CA1896"/>
    <w:rsid w:val="00CB1E6E"/>
    <w:rsid w:val="00CB5B28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E101C"/>
    <w:rsid w:val="00DE213F"/>
    <w:rsid w:val="00DE2825"/>
    <w:rsid w:val="00DE6359"/>
    <w:rsid w:val="00DF027C"/>
    <w:rsid w:val="00E00A32"/>
    <w:rsid w:val="00E22ACD"/>
    <w:rsid w:val="00E620B0"/>
    <w:rsid w:val="00E628B1"/>
    <w:rsid w:val="00E628ED"/>
    <w:rsid w:val="00E659C0"/>
    <w:rsid w:val="00E81B40"/>
    <w:rsid w:val="00E96E77"/>
    <w:rsid w:val="00EF3221"/>
    <w:rsid w:val="00EF555B"/>
    <w:rsid w:val="00F027BB"/>
    <w:rsid w:val="00F11DCF"/>
    <w:rsid w:val="00F162EA"/>
    <w:rsid w:val="00F23DF0"/>
    <w:rsid w:val="00F46FE9"/>
    <w:rsid w:val="00F52D27"/>
    <w:rsid w:val="00F57156"/>
    <w:rsid w:val="00F7337A"/>
    <w:rsid w:val="00F83527"/>
    <w:rsid w:val="00FA4F89"/>
    <w:rsid w:val="00FC13CD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C290A45"/>
  <w15:docId w15:val="{71604A2D-E529-4B6A-B195-3FC467468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7D4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semiHidden/>
    <w:unhideWhenUsed/>
    <w:qFormat/>
    <w:rsid w:val="00882C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semiHidden/>
    <w:unhideWhenUsed/>
    <w:qFormat/>
    <w:rsid w:val="00882C5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character" w:customStyle="1" w:styleId="Heading3Char">
    <w:name w:val="Heading 3 Char"/>
    <w:basedOn w:val="DefaultParagraphFont"/>
    <w:link w:val="Heading3"/>
    <w:uiPriority w:val="5"/>
    <w:semiHidden/>
    <w:rsid w:val="00882C5B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1"/>
    <w:semiHidden/>
    <w:rsid w:val="00882C5B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347A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5E42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E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5E42"/>
    <w:rPr>
      <w:color w:val="3592C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3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9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31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4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060372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9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82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0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87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16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96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76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hyperlink" Target="https://vian-epiuse.vercel.app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anr\AppData\Local\Microsoft\Office\16.0\DTS\en-ZA%7b73C8497E-FC66-45C1-9ED6-0AC8A84B2F44%7d\%7bA16AD616-BE3F-4159-953B-00A95BFF6746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BB40F9852B4077A7E2F9359A8BA8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437A7D-8475-4B16-8ADC-C6E9437AF468}"/>
      </w:docPartPr>
      <w:docPartBody>
        <w:p w:rsidR="005E2A37" w:rsidRDefault="00000000">
          <w:pPr>
            <w:pStyle w:val="05BB40F9852B4077A7E2F9359A8BA813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September 6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0260CC65B5204B82BC24C887E723EF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6E2C86-7C71-4A3B-A1B8-95666F909A5D}"/>
      </w:docPartPr>
      <w:docPartBody>
        <w:p w:rsidR="005E2A37" w:rsidRDefault="00000000">
          <w:pPr>
            <w:pStyle w:val="0260CC65B5204B82BC24C887E723EF3E"/>
          </w:pPr>
          <w:r>
            <w:t>COMPANY NAME</w:t>
          </w:r>
        </w:p>
      </w:docPartBody>
    </w:docPart>
    <w:docPart>
      <w:docPartPr>
        <w:name w:val="088ED97576884A16B336D39856EF2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7E5DE9-4AD8-43E0-B9DF-A37153ACC7F5}"/>
      </w:docPartPr>
      <w:docPartBody>
        <w:p w:rsidR="005E2A37" w:rsidRDefault="00000000">
          <w:pPr>
            <w:pStyle w:val="088ED97576884A16B336D39856EF2996"/>
          </w:pPr>
          <w:r>
            <w:t>Your Name</w:t>
          </w:r>
        </w:p>
      </w:docPartBody>
    </w:docPart>
    <w:docPart>
      <w:docPartPr>
        <w:name w:val="133F3E274FE74211AEF232636D27C8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1C52AD-0BAF-4272-A3BD-9148939AB7CC}"/>
      </w:docPartPr>
      <w:docPartBody>
        <w:p w:rsidR="005E2A37" w:rsidRDefault="00000000">
          <w:pPr>
            <w:pStyle w:val="133F3E274FE74211AEF232636D27C89C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14F"/>
    <w:rsid w:val="00171354"/>
    <w:rsid w:val="002B714F"/>
    <w:rsid w:val="0049556C"/>
    <w:rsid w:val="005E2A37"/>
    <w:rsid w:val="00673486"/>
    <w:rsid w:val="00A6198E"/>
    <w:rsid w:val="00C52C28"/>
    <w:rsid w:val="00FE1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ZA" w:eastAsia="en-Z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val="en-US"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kern w:val="0"/>
      <w:sz w:val="32"/>
      <w:lang w:val="en-US" w:eastAsia="en-US"/>
      <w14:ligatures w14:val="none"/>
    </w:rPr>
  </w:style>
  <w:style w:type="paragraph" w:customStyle="1" w:styleId="05BB40F9852B4077A7E2F9359A8BA813">
    <w:name w:val="05BB40F9852B4077A7E2F9359A8BA813"/>
  </w:style>
  <w:style w:type="paragraph" w:customStyle="1" w:styleId="0260CC65B5204B82BC24C887E723EF3E">
    <w:name w:val="0260CC65B5204B82BC24C887E723EF3E"/>
  </w:style>
  <w:style w:type="paragraph" w:customStyle="1" w:styleId="088ED97576884A16B336D39856EF2996">
    <w:name w:val="088ED97576884A16B336D39856EF2996"/>
  </w:style>
  <w:style w:type="paragraph" w:customStyle="1" w:styleId="133F3E274FE74211AEF232636D27C89C">
    <w:name w:val="133F3E274FE74211AEF232636D27C89C"/>
  </w:style>
  <w:style w:type="paragraph" w:customStyle="1" w:styleId="85464065DF2B4A0196636668424F6D98">
    <w:name w:val="85464065DF2B4A0196636668424F6D98"/>
    <w:rsid w:val="00FE13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Vian Reynecke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{A16AD616-BE3F-4159-953B-00A95BFF6746}tf16392850_win32</Template>
  <TotalTime>48</TotalTime>
  <Pages>1</Pages>
  <Words>257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vian reynecke</dc:creator>
  <cp:keywords/>
  <cp:lastModifiedBy>Mr. VH Reynecke</cp:lastModifiedBy>
  <cp:revision>11</cp:revision>
  <cp:lastPrinted>2024-09-06T12:13:00Z</cp:lastPrinted>
  <dcterms:created xsi:type="dcterms:W3CDTF">2024-09-06T11:25:00Z</dcterms:created>
  <dcterms:modified xsi:type="dcterms:W3CDTF">2024-09-06T12:13:00Z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